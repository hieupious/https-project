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rPr>
        <w:drawing>
          <wp:inline distT="0" distB="0" distL="0" distR="0" wp14:anchorId="1F387BF5" wp14:editId="54F8283D">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t xml:space="preserve"> </w:t>
      </w:r>
      <w:r w:rsidR="0074774D">
        <w:t>– v</w:t>
      </w:r>
      <w:r w:rsidR="00655434">
        <w:t>0</w:t>
      </w:r>
      <w:r w:rsidR="0074774D">
        <w:t>.</w:t>
      </w:r>
      <w:r w:rsidR="00655434">
        <w:t>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11/1/2013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185F65" w:rsidP="00185F65">
      <w:pPr>
        <w:ind w:left="0" w:firstLine="720"/>
      </w:pPr>
      <w:r>
        <w:t>ORIGINATOR:</w:t>
      </w:r>
      <w:r w:rsidR="0074774D">
        <w:tab/>
      </w:r>
      <w:r w:rsidR="0045756C">
        <w:t>HieuHT</w:t>
      </w:r>
      <w:r w:rsidR="0074774D">
        <w:t>, Title</w:t>
      </w:r>
      <w:r w:rsidR="0074774D">
        <w:tab/>
      </w:r>
      <w:r w:rsidR="0074774D">
        <w:tab/>
      </w:r>
      <w:r w:rsidR="0074774D">
        <w:tab/>
        <w:t>Date</w:t>
      </w:r>
    </w:p>
    <w:p w:rsidR="0045756C" w:rsidRDefault="0074774D" w:rsidP="0045756C">
      <w:pPr>
        <w:ind w:left="0" w:firstLine="720"/>
      </w:pPr>
      <w:r>
        <w:tab/>
      </w:r>
      <w:r w:rsidR="0045756C">
        <w:tab/>
      </w:r>
    </w:p>
    <w:p w:rsidR="0045756C" w:rsidRDefault="0045756C" w:rsidP="0045756C">
      <w:r>
        <w:tab/>
      </w:r>
      <w:r>
        <w:tab/>
      </w:r>
      <w:r>
        <w:tab/>
        <w:t>TuanBT, Title</w:t>
      </w:r>
      <w:r>
        <w:tab/>
      </w:r>
      <w:r>
        <w:tab/>
      </w:r>
      <w:r>
        <w:tab/>
        <w:t>Date</w:t>
      </w:r>
    </w:p>
    <w:p w:rsidR="0045756C" w:rsidRDefault="0045756C" w:rsidP="0045756C">
      <w:pPr>
        <w:ind w:left="0" w:firstLine="720"/>
      </w:pPr>
      <w:r>
        <w:tab/>
      </w:r>
      <w:r>
        <w:tab/>
      </w:r>
    </w:p>
    <w:p w:rsidR="0045756C" w:rsidRDefault="0045756C" w:rsidP="0045756C">
      <w:r>
        <w:tab/>
      </w:r>
      <w:r>
        <w:tab/>
      </w:r>
      <w:r>
        <w:tab/>
        <w:t>TuanNH, Title</w:t>
      </w:r>
      <w:r>
        <w:tab/>
      </w:r>
      <w:r>
        <w:tab/>
      </w:r>
      <w:r>
        <w:tab/>
        <w:t>Date</w:t>
      </w:r>
    </w:p>
    <w:p w:rsidR="0045756C" w:rsidRDefault="0045756C" w:rsidP="0045756C">
      <w:pPr>
        <w:ind w:left="0" w:firstLine="720"/>
      </w:pPr>
      <w:r>
        <w:tab/>
      </w:r>
      <w:r>
        <w:tab/>
      </w:r>
    </w:p>
    <w:p w:rsidR="0045756C" w:rsidRDefault="0045756C" w:rsidP="0045756C">
      <w:r>
        <w:tab/>
      </w:r>
      <w:r>
        <w:tab/>
      </w:r>
      <w:r>
        <w:tab/>
        <w:t>PhongT</w:t>
      </w:r>
      <w:r w:rsidR="00DD7FBD">
        <w:t>T</w:t>
      </w:r>
      <w:r>
        <w:t>, Title</w:t>
      </w:r>
      <w:r>
        <w:tab/>
      </w:r>
      <w:r>
        <w:tab/>
      </w:r>
      <w:r>
        <w:tab/>
        <w:t>Date</w:t>
      </w:r>
    </w:p>
    <w:p w:rsidR="0045756C" w:rsidRDefault="0045756C" w:rsidP="0045756C">
      <w:pPr>
        <w:ind w:left="0" w:firstLine="720"/>
      </w:pPr>
      <w:r>
        <w:tab/>
      </w:r>
      <w: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rsidP="00185F65">
      <w:pPr>
        <w:ind w:left="0" w:firstLine="720"/>
      </w:pPr>
      <w:r>
        <w:t>REVIEWERS:</w:t>
      </w: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185F65">
      <w:r>
        <w:tab/>
      </w:r>
      <w:r w:rsidR="0074774D">
        <w:t>APPROVAL:</w:t>
      </w:r>
      <w:r w:rsidR="0074774D">
        <w:tab/>
      </w:r>
      <w:r>
        <w:t>PhuongLHK</w:t>
      </w:r>
      <w:r w:rsidR="0074774D">
        <w:t xml:space="preserve">, </w:t>
      </w:r>
      <w:r>
        <w:t>Instructor</w:t>
      </w:r>
      <w:r w:rsidR="0074774D">
        <w:tab/>
      </w:r>
      <w:r w:rsidR="0074774D">
        <w:tab/>
      </w:r>
      <w:r w:rsidR="0074774D">
        <w:tab/>
        <w:t>Date</w:t>
      </w:r>
    </w:p>
    <w:p w:rsidR="0074774D" w:rsidRDefault="0074774D">
      <w:pPr>
        <w:pStyle w:val="NormalH"/>
        <w:rPr>
          <w:lang w:val="en-GB"/>
        </w:rPr>
      </w:pPr>
      <w:r>
        <w:lastRenderedPageBreak/>
        <w:t>TABLE OF CONTENTS</w:t>
      </w:r>
    </w:p>
    <w:p w:rsidR="005127AE"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60372" w:history="1">
        <w:r w:rsidR="005127AE" w:rsidRPr="00856A6C">
          <w:rPr>
            <w:rStyle w:val="Hyperlink"/>
          </w:rPr>
          <w:t>1</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INTRODUCTION – Gioi thieu ve tai lieu</w:t>
        </w:r>
        <w:r w:rsidR="005127AE">
          <w:rPr>
            <w:webHidden/>
          </w:rPr>
          <w:tab/>
        </w:r>
        <w:r w:rsidR="005127AE">
          <w:rPr>
            <w:webHidden/>
          </w:rPr>
          <w:fldChar w:fldCharType="begin"/>
        </w:r>
        <w:r w:rsidR="005127AE">
          <w:rPr>
            <w:webHidden/>
          </w:rPr>
          <w:instrText xml:space="preserve"> PAGEREF _Toc345960372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73" w:history="1">
        <w:r w:rsidR="005127AE" w:rsidRPr="00856A6C">
          <w:rPr>
            <w:rStyle w:val="Hyperlink"/>
          </w:rPr>
          <w:t>1.1</w:t>
        </w:r>
        <w:r w:rsidR="005127AE">
          <w:rPr>
            <w:rFonts w:asciiTheme="minorHAnsi" w:eastAsiaTheme="minorEastAsia" w:hAnsiTheme="minorHAnsi" w:cstheme="minorBidi"/>
            <w:sz w:val="22"/>
            <w:szCs w:val="22"/>
            <w:lang w:eastAsia="ja-JP"/>
          </w:rPr>
          <w:tab/>
        </w:r>
        <w:r w:rsidR="005127AE" w:rsidRPr="00856A6C">
          <w:rPr>
            <w:rStyle w:val="Hyperlink"/>
          </w:rPr>
          <w:t>Purpose</w:t>
        </w:r>
        <w:r w:rsidR="005127AE">
          <w:rPr>
            <w:webHidden/>
          </w:rPr>
          <w:tab/>
        </w:r>
        <w:r w:rsidR="005127AE">
          <w:rPr>
            <w:webHidden/>
          </w:rPr>
          <w:fldChar w:fldCharType="begin"/>
        </w:r>
        <w:r w:rsidR="005127AE">
          <w:rPr>
            <w:webHidden/>
          </w:rPr>
          <w:instrText xml:space="preserve"> PAGEREF _Toc345960373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74" w:history="1">
        <w:r w:rsidR="005127AE" w:rsidRPr="00856A6C">
          <w:rPr>
            <w:rStyle w:val="Hyperlink"/>
          </w:rPr>
          <w:t>1.2</w:t>
        </w:r>
        <w:r w:rsidR="005127AE">
          <w:rPr>
            <w:rFonts w:asciiTheme="minorHAnsi" w:eastAsiaTheme="minorEastAsia" w:hAnsiTheme="minorHAnsi" w:cstheme="minorBidi"/>
            <w:sz w:val="22"/>
            <w:szCs w:val="22"/>
            <w:lang w:eastAsia="ja-JP"/>
          </w:rPr>
          <w:tab/>
        </w:r>
        <w:r w:rsidR="005127AE" w:rsidRPr="00856A6C">
          <w:rPr>
            <w:rStyle w:val="Hyperlink"/>
          </w:rPr>
          <w:t>Scope</w:t>
        </w:r>
        <w:r w:rsidR="005127AE">
          <w:rPr>
            <w:webHidden/>
          </w:rPr>
          <w:tab/>
        </w:r>
        <w:r w:rsidR="005127AE">
          <w:rPr>
            <w:webHidden/>
          </w:rPr>
          <w:fldChar w:fldCharType="begin"/>
        </w:r>
        <w:r w:rsidR="005127AE">
          <w:rPr>
            <w:webHidden/>
          </w:rPr>
          <w:instrText xml:space="preserve"> PAGEREF _Toc345960374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75" w:history="1">
        <w:r w:rsidR="005127AE" w:rsidRPr="00856A6C">
          <w:rPr>
            <w:rStyle w:val="Hyperlink"/>
          </w:rPr>
          <w:t>1.3</w:t>
        </w:r>
        <w:r w:rsidR="005127AE">
          <w:rPr>
            <w:rFonts w:asciiTheme="minorHAnsi" w:eastAsiaTheme="minorEastAsia" w:hAnsiTheme="minorHAnsi" w:cstheme="minorBidi"/>
            <w:sz w:val="22"/>
            <w:szCs w:val="22"/>
            <w:lang w:eastAsia="ja-JP"/>
          </w:rPr>
          <w:tab/>
        </w:r>
        <w:r w:rsidR="005127AE" w:rsidRPr="00856A6C">
          <w:rPr>
            <w:rStyle w:val="Hyperlink"/>
          </w:rPr>
          <w:t>Definitions, acronyms and abbreviations</w:t>
        </w:r>
        <w:r w:rsidR="005127AE">
          <w:rPr>
            <w:webHidden/>
          </w:rPr>
          <w:tab/>
        </w:r>
        <w:r w:rsidR="005127AE">
          <w:rPr>
            <w:webHidden/>
          </w:rPr>
          <w:fldChar w:fldCharType="begin"/>
        </w:r>
        <w:r w:rsidR="005127AE">
          <w:rPr>
            <w:webHidden/>
          </w:rPr>
          <w:instrText xml:space="preserve"> PAGEREF _Toc345960375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76" w:history="1">
        <w:r w:rsidR="005127AE" w:rsidRPr="00856A6C">
          <w:rPr>
            <w:rStyle w:val="Hyperlink"/>
          </w:rPr>
          <w:t>1.4</w:t>
        </w:r>
        <w:r w:rsidR="005127AE">
          <w:rPr>
            <w:rFonts w:asciiTheme="minorHAnsi" w:eastAsiaTheme="minorEastAsia" w:hAnsiTheme="minorHAnsi" w:cstheme="minorBidi"/>
            <w:sz w:val="22"/>
            <w:szCs w:val="22"/>
            <w:lang w:eastAsia="ja-JP"/>
          </w:rPr>
          <w:tab/>
        </w:r>
        <w:r w:rsidR="005127AE" w:rsidRPr="00856A6C">
          <w:rPr>
            <w:rStyle w:val="Hyperlink"/>
          </w:rPr>
          <w:t>References</w:t>
        </w:r>
        <w:r w:rsidR="005127AE">
          <w:rPr>
            <w:webHidden/>
          </w:rPr>
          <w:tab/>
        </w:r>
        <w:r w:rsidR="005127AE">
          <w:rPr>
            <w:webHidden/>
          </w:rPr>
          <w:fldChar w:fldCharType="begin"/>
        </w:r>
        <w:r w:rsidR="005127AE">
          <w:rPr>
            <w:webHidden/>
          </w:rPr>
          <w:instrText xml:space="preserve"> PAGEREF _Toc345960376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77" w:history="1">
        <w:r w:rsidR="005127AE" w:rsidRPr="00856A6C">
          <w:rPr>
            <w:rStyle w:val="Hyperlink"/>
          </w:rPr>
          <w:t>1.5</w:t>
        </w:r>
        <w:r w:rsidR="005127AE">
          <w:rPr>
            <w:rFonts w:asciiTheme="minorHAnsi" w:eastAsiaTheme="minorEastAsia" w:hAnsiTheme="minorHAnsi" w:cstheme="minorBidi"/>
            <w:sz w:val="22"/>
            <w:szCs w:val="22"/>
            <w:lang w:eastAsia="ja-JP"/>
          </w:rPr>
          <w:tab/>
        </w:r>
        <w:r w:rsidR="005127AE" w:rsidRPr="00856A6C">
          <w:rPr>
            <w:rStyle w:val="Hyperlink"/>
          </w:rPr>
          <w:t>Overview</w:t>
        </w:r>
        <w:r w:rsidR="005127AE">
          <w:rPr>
            <w:webHidden/>
          </w:rPr>
          <w:tab/>
        </w:r>
        <w:r w:rsidR="005127AE">
          <w:rPr>
            <w:webHidden/>
          </w:rPr>
          <w:fldChar w:fldCharType="begin"/>
        </w:r>
        <w:r w:rsidR="005127AE">
          <w:rPr>
            <w:webHidden/>
          </w:rPr>
          <w:instrText xml:space="preserve"> PAGEREF _Toc345960377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257EF6">
      <w:pPr>
        <w:pStyle w:val="TOC1"/>
        <w:rPr>
          <w:rFonts w:asciiTheme="minorHAnsi" w:eastAsiaTheme="minorEastAsia" w:hAnsiTheme="minorHAnsi" w:cstheme="minorBidi"/>
          <w:b w:val="0"/>
          <w:bCs w:val="0"/>
          <w:caps w:val="0"/>
          <w:sz w:val="22"/>
          <w:szCs w:val="22"/>
          <w:lang w:eastAsia="ja-JP"/>
        </w:rPr>
      </w:pPr>
      <w:hyperlink w:anchor="_Toc345960378" w:history="1">
        <w:r w:rsidR="005127AE" w:rsidRPr="00856A6C">
          <w:rPr>
            <w:rStyle w:val="Hyperlink"/>
          </w:rPr>
          <w:t>2</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FUNCTIONALITY</w:t>
        </w:r>
        <w:r w:rsidR="005127AE">
          <w:rPr>
            <w:webHidden/>
          </w:rPr>
          <w:tab/>
        </w:r>
        <w:r w:rsidR="005127AE">
          <w:rPr>
            <w:webHidden/>
          </w:rPr>
          <w:fldChar w:fldCharType="begin"/>
        </w:r>
        <w:r w:rsidR="005127AE">
          <w:rPr>
            <w:webHidden/>
          </w:rPr>
          <w:instrText xml:space="preserve"> PAGEREF _Toc345960378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79" w:history="1">
        <w:r w:rsidR="005127AE" w:rsidRPr="00856A6C">
          <w:rPr>
            <w:rStyle w:val="Hyperlink"/>
          </w:rPr>
          <w:t>2.1</w:t>
        </w:r>
        <w:r w:rsidR="005127AE">
          <w:rPr>
            <w:rFonts w:asciiTheme="minorHAnsi" w:eastAsiaTheme="minorEastAsia" w:hAnsiTheme="minorHAnsi" w:cstheme="minorBidi"/>
            <w:sz w:val="22"/>
            <w:szCs w:val="22"/>
            <w:lang w:eastAsia="ja-JP"/>
          </w:rPr>
          <w:tab/>
        </w:r>
        <w:r w:rsidR="005127AE" w:rsidRPr="00856A6C">
          <w:rPr>
            <w:rStyle w:val="Hyperlink"/>
          </w:rPr>
          <w:t>Give Ho Chi Minh tourist information</w:t>
        </w:r>
        <w:r w:rsidR="005127AE">
          <w:rPr>
            <w:webHidden/>
          </w:rPr>
          <w:tab/>
        </w:r>
        <w:r w:rsidR="005127AE">
          <w:rPr>
            <w:webHidden/>
          </w:rPr>
          <w:fldChar w:fldCharType="begin"/>
        </w:r>
        <w:r w:rsidR="005127AE">
          <w:rPr>
            <w:webHidden/>
          </w:rPr>
          <w:instrText xml:space="preserve"> PAGEREF _Toc345960379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80" w:history="1">
        <w:r w:rsidR="005127AE" w:rsidRPr="00856A6C">
          <w:rPr>
            <w:rStyle w:val="Hyperlink"/>
          </w:rPr>
          <w:t>2.2</w:t>
        </w:r>
        <w:r w:rsidR="005127AE">
          <w:rPr>
            <w:rFonts w:asciiTheme="minorHAnsi" w:eastAsiaTheme="minorEastAsia" w:hAnsiTheme="minorHAnsi" w:cstheme="minorBidi"/>
            <w:sz w:val="22"/>
            <w:szCs w:val="22"/>
            <w:lang w:eastAsia="ja-JP"/>
          </w:rPr>
          <w:tab/>
        </w:r>
        <w:r w:rsidR="005127AE" w:rsidRPr="00856A6C">
          <w:rPr>
            <w:rStyle w:val="Hyperlink"/>
          </w:rPr>
          <w:t>Recommend these topics related which user reading</w:t>
        </w:r>
        <w:r w:rsidR="005127AE">
          <w:rPr>
            <w:webHidden/>
          </w:rPr>
          <w:tab/>
        </w:r>
        <w:r w:rsidR="005127AE">
          <w:rPr>
            <w:webHidden/>
          </w:rPr>
          <w:fldChar w:fldCharType="begin"/>
        </w:r>
        <w:r w:rsidR="005127AE">
          <w:rPr>
            <w:webHidden/>
          </w:rPr>
          <w:instrText xml:space="preserve"> PAGEREF _Toc345960380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81" w:history="1">
        <w:r w:rsidR="005127AE" w:rsidRPr="00856A6C">
          <w:rPr>
            <w:rStyle w:val="Hyperlink"/>
          </w:rPr>
          <w:t>2.3</w:t>
        </w:r>
        <w:r w:rsidR="005127AE">
          <w:rPr>
            <w:rFonts w:asciiTheme="minorHAnsi" w:eastAsiaTheme="minorEastAsia" w:hAnsiTheme="minorHAnsi" w:cstheme="minorBidi"/>
            <w:sz w:val="22"/>
            <w:szCs w:val="22"/>
            <w:lang w:eastAsia="ja-JP"/>
          </w:rPr>
          <w:tab/>
        </w:r>
        <w:r w:rsidR="005127AE" w:rsidRPr="00856A6C">
          <w:rPr>
            <w:rStyle w:val="Hyperlink"/>
          </w:rPr>
          <w:t>Play sound of Vietnamese communication sentences</w:t>
        </w:r>
        <w:r w:rsidR="005127AE">
          <w:rPr>
            <w:webHidden/>
          </w:rPr>
          <w:tab/>
        </w:r>
        <w:r w:rsidR="005127AE">
          <w:rPr>
            <w:webHidden/>
          </w:rPr>
          <w:fldChar w:fldCharType="begin"/>
        </w:r>
        <w:r w:rsidR="005127AE">
          <w:rPr>
            <w:webHidden/>
          </w:rPr>
          <w:instrText xml:space="preserve"> PAGEREF _Toc345960381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82" w:history="1">
        <w:r w:rsidR="005127AE" w:rsidRPr="00856A6C">
          <w:rPr>
            <w:rStyle w:val="Hyperlink"/>
          </w:rPr>
          <w:t>2.4</w:t>
        </w:r>
        <w:r w:rsidR="005127AE">
          <w:rPr>
            <w:rFonts w:asciiTheme="minorHAnsi" w:eastAsiaTheme="minorEastAsia" w:hAnsiTheme="minorHAnsi" w:cstheme="minorBidi"/>
            <w:sz w:val="22"/>
            <w:szCs w:val="22"/>
            <w:lang w:eastAsia="ja-JP"/>
          </w:rPr>
          <w:tab/>
        </w:r>
        <w:r w:rsidR="005127AE" w:rsidRPr="00856A6C">
          <w:rPr>
            <w:rStyle w:val="Hyperlink"/>
          </w:rPr>
          <w:t>Search information and sentences by keyword</w:t>
        </w:r>
        <w:r w:rsidR="005127AE">
          <w:rPr>
            <w:webHidden/>
          </w:rPr>
          <w:tab/>
        </w:r>
        <w:r w:rsidR="005127AE">
          <w:rPr>
            <w:webHidden/>
          </w:rPr>
          <w:fldChar w:fldCharType="begin"/>
        </w:r>
        <w:r w:rsidR="005127AE">
          <w:rPr>
            <w:webHidden/>
          </w:rPr>
          <w:instrText xml:space="preserve"> PAGEREF _Toc345960382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257EF6">
      <w:pPr>
        <w:pStyle w:val="TOC1"/>
        <w:rPr>
          <w:rFonts w:asciiTheme="minorHAnsi" w:eastAsiaTheme="minorEastAsia" w:hAnsiTheme="minorHAnsi" w:cstheme="minorBidi"/>
          <w:b w:val="0"/>
          <w:bCs w:val="0"/>
          <w:caps w:val="0"/>
          <w:sz w:val="22"/>
          <w:szCs w:val="22"/>
          <w:lang w:eastAsia="ja-JP"/>
        </w:rPr>
      </w:pPr>
      <w:hyperlink w:anchor="_Toc345960383" w:history="1">
        <w:r w:rsidR="005127AE" w:rsidRPr="00856A6C">
          <w:rPr>
            <w:rStyle w:val="Hyperlink"/>
          </w:rPr>
          <w:t>3</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USABILITY</w:t>
        </w:r>
        <w:r w:rsidR="005127AE">
          <w:rPr>
            <w:webHidden/>
          </w:rPr>
          <w:tab/>
        </w:r>
        <w:r w:rsidR="005127AE">
          <w:rPr>
            <w:webHidden/>
          </w:rPr>
          <w:fldChar w:fldCharType="begin"/>
        </w:r>
        <w:r w:rsidR="005127AE">
          <w:rPr>
            <w:webHidden/>
          </w:rPr>
          <w:instrText xml:space="preserve"> PAGEREF _Toc345960383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84" w:history="1">
        <w:r w:rsidR="005127AE" w:rsidRPr="00856A6C">
          <w:rPr>
            <w:rStyle w:val="Hyperlink"/>
          </w:rPr>
          <w:t>3.1</w:t>
        </w:r>
        <w:r w:rsidR="005127AE">
          <w:rPr>
            <w:rFonts w:asciiTheme="minorHAnsi" w:eastAsiaTheme="minorEastAsia" w:hAnsiTheme="minorHAnsi" w:cstheme="minorBidi"/>
            <w:sz w:val="22"/>
            <w:szCs w:val="22"/>
            <w:lang w:eastAsia="ja-JP"/>
          </w:rPr>
          <w:tab/>
        </w:r>
        <w:r w:rsidR="005127AE" w:rsidRPr="00856A6C">
          <w:rPr>
            <w:rStyle w:val="Hyperlink"/>
          </w:rPr>
          <w:t>Fixed all touch screen</w:t>
        </w:r>
        <w:r w:rsidR="00E7318C">
          <w:rPr>
            <w:rStyle w:val="Hyperlink"/>
          </w:rPr>
          <w:t>s</w:t>
        </w:r>
        <w:r w:rsidR="005127AE" w:rsidRPr="00856A6C">
          <w:rPr>
            <w:rStyle w:val="Hyperlink"/>
          </w:rPr>
          <w:t xml:space="preserve"> in smartphone and tablet</w:t>
        </w:r>
        <w:r w:rsidR="005127AE">
          <w:rPr>
            <w:webHidden/>
          </w:rPr>
          <w:tab/>
        </w:r>
        <w:r w:rsidR="005127AE">
          <w:rPr>
            <w:webHidden/>
          </w:rPr>
          <w:fldChar w:fldCharType="begin"/>
        </w:r>
        <w:r w:rsidR="005127AE">
          <w:rPr>
            <w:webHidden/>
          </w:rPr>
          <w:instrText xml:space="preserve"> PAGEREF _Toc345960384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85" w:history="1">
        <w:r w:rsidR="005127AE" w:rsidRPr="00856A6C">
          <w:rPr>
            <w:rStyle w:val="Hyperlink"/>
          </w:rPr>
          <w:t>3.2</w:t>
        </w:r>
        <w:r w:rsidR="005127AE">
          <w:rPr>
            <w:rFonts w:asciiTheme="minorHAnsi" w:eastAsiaTheme="minorEastAsia" w:hAnsiTheme="minorHAnsi" w:cstheme="minorBidi"/>
            <w:sz w:val="22"/>
            <w:szCs w:val="22"/>
            <w:lang w:eastAsia="ja-JP"/>
          </w:rPr>
          <w:tab/>
        </w:r>
        <w:r w:rsidR="005127AE" w:rsidRPr="00856A6C">
          <w:rPr>
            <w:rStyle w:val="Hyperlink"/>
          </w:rPr>
          <w:t>Easy-reading information</w:t>
        </w:r>
        <w:r w:rsidR="005127AE">
          <w:rPr>
            <w:webHidden/>
          </w:rPr>
          <w:tab/>
        </w:r>
        <w:r w:rsidR="005127AE">
          <w:rPr>
            <w:webHidden/>
          </w:rPr>
          <w:fldChar w:fldCharType="begin"/>
        </w:r>
        <w:r w:rsidR="005127AE">
          <w:rPr>
            <w:webHidden/>
          </w:rPr>
          <w:instrText xml:space="preserve"> PAGEREF _Toc345960385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86" w:history="1">
        <w:r w:rsidR="005127AE" w:rsidRPr="00856A6C">
          <w:rPr>
            <w:rStyle w:val="Hyperlink"/>
          </w:rPr>
          <w:t>3.3</w:t>
        </w:r>
        <w:r w:rsidR="005127AE">
          <w:rPr>
            <w:rFonts w:asciiTheme="minorHAnsi" w:eastAsiaTheme="minorEastAsia" w:hAnsiTheme="minorHAnsi" w:cstheme="minorBidi"/>
            <w:sz w:val="22"/>
            <w:szCs w:val="22"/>
            <w:lang w:eastAsia="ja-JP"/>
          </w:rPr>
          <w:tab/>
        </w:r>
        <w:r w:rsidR="005127AE" w:rsidRPr="00856A6C">
          <w:rPr>
            <w:rStyle w:val="Hyperlink"/>
          </w:rPr>
          <w:t>Vietnamese standard voice</w:t>
        </w:r>
        <w:r w:rsidR="005127AE">
          <w:rPr>
            <w:webHidden/>
          </w:rPr>
          <w:tab/>
        </w:r>
        <w:r w:rsidR="005127AE">
          <w:rPr>
            <w:webHidden/>
          </w:rPr>
          <w:fldChar w:fldCharType="begin"/>
        </w:r>
        <w:r w:rsidR="005127AE">
          <w:rPr>
            <w:webHidden/>
          </w:rPr>
          <w:instrText xml:space="preserve"> PAGEREF _Toc345960386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257EF6">
      <w:pPr>
        <w:pStyle w:val="TOC1"/>
        <w:rPr>
          <w:rFonts w:asciiTheme="minorHAnsi" w:eastAsiaTheme="minorEastAsia" w:hAnsiTheme="minorHAnsi" w:cstheme="minorBidi"/>
          <w:b w:val="0"/>
          <w:bCs w:val="0"/>
          <w:caps w:val="0"/>
          <w:sz w:val="22"/>
          <w:szCs w:val="22"/>
          <w:lang w:eastAsia="ja-JP"/>
        </w:rPr>
      </w:pPr>
      <w:hyperlink w:anchor="_Toc345960387" w:history="1">
        <w:r w:rsidR="005127AE" w:rsidRPr="00856A6C">
          <w:rPr>
            <w:rStyle w:val="Hyperlink"/>
          </w:rPr>
          <w:t>4</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REABILITY</w:t>
        </w:r>
        <w:r w:rsidR="005127AE">
          <w:rPr>
            <w:webHidden/>
          </w:rPr>
          <w:tab/>
        </w:r>
        <w:r w:rsidR="005127AE">
          <w:rPr>
            <w:webHidden/>
          </w:rPr>
          <w:fldChar w:fldCharType="begin"/>
        </w:r>
        <w:r w:rsidR="005127AE">
          <w:rPr>
            <w:webHidden/>
          </w:rPr>
          <w:instrText xml:space="preserve"> PAGEREF _Toc345960387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88" w:history="1">
        <w:r w:rsidR="005127AE" w:rsidRPr="00856A6C">
          <w:rPr>
            <w:rStyle w:val="Hyperlink"/>
          </w:rPr>
          <w:t>4.1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_Toc345960388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257EF6">
      <w:pPr>
        <w:pStyle w:val="TOC1"/>
        <w:rPr>
          <w:rFonts w:asciiTheme="minorHAnsi" w:eastAsiaTheme="minorEastAsia" w:hAnsiTheme="minorHAnsi" w:cstheme="minorBidi"/>
          <w:b w:val="0"/>
          <w:bCs w:val="0"/>
          <w:caps w:val="0"/>
          <w:sz w:val="22"/>
          <w:szCs w:val="22"/>
          <w:lang w:eastAsia="ja-JP"/>
        </w:rPr>
      </w:pPr>
      <w:hyperlink w:anchor="_Toc345960389" w:history="1">
        <w:r w:rsidR="005127AE" w:rsidRPr="00856A6C">
          <w:rPr>
            <w:rStyle w:val="Hyperlink"/>
          </w:rPr>
          <w:t>5</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PERFOMANCE</w:t>
        </w:r>
        <w:r w:rsidR="005127AE">
          <w:rPr>
            <w:webHidden/>
          </w:rPr>
          <w:tab/>
        </w:r>
        <w:r w:rsidR="005127AE">
          <w:rPr>
            <w:webHidden/>
          </w:rPr>
          <w:fldChar w:fldCharType="begin"/>
        </w:r>
        <w:r w:rsidR="005127AE">
          <w:rPr>
            <w:webHidden/>
          </w:rPr>
          <w:instrText xml:space="preserve"> PAGEREF _Toc345960389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90" w:history="1">
        <w:r w:rsidR="005127AE" w:rsidRPr="00856A6C">
          <w:rPr>
            <w:rStyle w:val="Hyperlink"/>
          </w:rPr>
          <w:t>5.1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_Toc345960390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257EF6">
      <w:pPr>
        <w:pStyle w:val="TOC1"/>
        <w:rPr>
          <w:rFonts w:asciiTheme="minorHAnsi" w:eastAsiaTheme="minorEastAsia" w:hAnsiTheme="minorHAnsi" w:cstheme="minorBidi"/>
          <w:b w:val="0"/>
          <w:bCs w:val="0"/>
          <w:caps w:val="0"/>
          <w:sz w:val="22"/>
          <w:szCs w:val="22"/>
          <w:lang w:eastAsia="ja-JP"/>
        </w:rPr>
      </w:pPr>
      <w:hyperlink w:anchor="_Toc345960391" w:history="1">
        <w:r w:rsidR="005127AE" w:rsidRPr="00856A6C">
          <w:rPr>
            <w:rStyle w:val="Hyperlink"/>
          </w:rPr>
          <w:t>6</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SUPPORTABILITY</w:t>
        </w:r>
        <w:r w:rsidR="005127AE">
          <w:rPr>
            <w:webHidden/>
          </w:rPr>
          <w:tab/>
        </w:r>
        <w:r w:rsidR="005127AE">
          <w:rPr>
            <w:webHidden/>
          </w:rPr>
          <w:fldChar w:fldCharType="begin"/>
        </w:r>
        <w:r w:rsidR="005127AE">
          <w:rPr>
            <w:webHidden/>
          </w:rPr>
          <w:instrText xml:space="preserve"> PAGEREF _Toc345960391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92" w:history="1">
        <w:r w:rsidR="005127AE" w:rsidRPr="00856A6C">
          <w:rPr>
            <w:rStyle w:val="Hyperlink"/>
          </w:rPr>
          <w:t>6.1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_Toc345960392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257EF6">
      <w:pPr>
        <w:pStyle w:val="TOC1"/>
        <w:rPr>
          <w:rFonts w:asciiTheme="minorHAnsi" w:eastAsiaTheme="minorEastAsia" w:hAnsiTheme="minorHAnsi" w:cstheme="minorBidi"/>
          <w:b w:val="0"/>
          <w:bCs w:val="0"/>
          <w:caps w:val="0"/>
          <w:sz w:val="22"/>
          <w:szCs w:val="22"/>
          <w:lang w:eastAsia="ja-JP"/>
        </w:rPr>
      </w:pPr>
      <w:hyperlink w:anchor="_Toc345960393" w:history="1">
        <w:r w:rsidR="005127AE" w:rsidRPr="00856A6C">
          <w:rPr>
            <w:rStyle w:val="Hyperlink"/>
          </w:rPr>
          <w:t>7</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BUSINESS RULES AND REGULATIONS</w:t>
        </w:r>
        <w:r w:rsidR="005127AE">
          <w:rPr>
            <w:webHidden/>
          </w:rPr>
          <w:tab/>
        </w:r>
        <w:r w:rsidR="005127AE">
          <w:rPr>
            <w:webHidden/>
          </w:rPr>
          <w:fldChar w:fldCharType="begin"/>
        </w:r>
        <w:r w:rsidR="005127AE">
          <w:rPr>
            <w:webHidden/>
          </w:rPr>
          <w:instrText xml:space="preserve"> PAGEREF _Toc345960393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94" w:history="1">
        <w:r w:rsidR="005127AE" w:rsidRPr="00856A6C">
          <w:rPr>
            <w:rStyle w:val="Hyperlink"/>
          </w:rPr>
          <w:t>7.1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_Toc345960394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257EF6">
      <w:pPr>
        <w:pStyle w:val="TOC1"/>
        <w:rPr>
          <w:rFonts w:asciiTheme="minorHAnsi" w:eastAsiaTheme="minorEastAsia" w:hAnsiTheme="minorHAnsi" w:cstheme="minorBidi"/>
          <w:b w:val="0"/>
          <w:bCs w:val="0"/>
          <w:caps w:val="0"/>
          <w:sz w:val="22"/>
          <w:szCs w:val="22"/>
          <w:lang w:eastAsia="ja-JP"/>
        </w:rPr>
      </w:pPr>
      <w:hyperlink w:anchor="_Toc345960395" w:history="1">
        <w:r w:rsidR="005127AE" w:rsidRPr="00856A6C">
          <w:rPr>
            <w:rStyle w:val="Hyperlink"/>
          </w:rPr>
          <w:t>8</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TECHNOLOGY RULES AND LIMITATIONS</w:t>
        </w:r>
        <w:r w:rsidR="005127AE">
          <w:rPr>
            <w:webHidden/>
          </w:rPr>
          <w:tab/>
        </w:r>
        <w:r w:rsidR="005127AE">
          <w:rPr>
            <w:webHidden/>
          </w:rPr>
          <w:fldChar w:fldCharType="begin"/>
        </w:r>
        <w:r w:rsidR="005127AE">
          <w:rPr>
            <w:webHidden/>
          </w:rPr>
          <w:instrText xml:space="preserve"> PAGEREF _Toc345960395 \h </w:instrText>
        </w:r>
        <w:r w:rsidR="005127AE">
          <w:rPr>
            <w:webHidden/>
          </w:rPr>
        </w:r>
        <w:r w:rsidR="005127AE">
          <w:rPr>
            <w:webHidden/>
          </w:rPr>
          <w:fldChar w:fldCharType="separate"/>
        </w:r>
        <w:r w:rsidR="005127AE">
          <w:rPr>
            <w:webHidden/>
          </w:rPr>
          <w:t>13</w:t>
        </w:r>
        <w:r w:rsidR="005127AE">
          <w:rPr>
            <w:webHidden/>
          </w:rPr>
          <w:fldChar w:fldCharType="end"/>
        </w:r>
      </w:hyperlink>
    </w:p>
    <w:p w:rsidR="005127AE" w:rsidRDefault="00257EF6">
      <w:pPr>
        <w:pStyle w:val="TOC2"/>
        <w:rPr>
          <w:rFonts w:asciiTheme="minorHAnsi" w:eastAsiaTheme="minorEastAsia" w:hAnsiTheme="minorHAnsi" w:cstheme="minorBidi"/>
          <w:sz w:val="22"/>
          <w:szCs w:val="22"/>
          <w:lang w:eastAsia="ja-JP"/>
        </w:rPr>
      </w:pPr>
      <w:hyperlink w:anchor="_Toc345960396" w:history="1">
        <w:r w:rsidR="005127AE" w:rsidRPr="00856A6C">
          <w:rPr>
            <w:rStyle w:val="Hyperlink"/>
          </w:rPr>
          <w:t>8.1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_Toc345960396 \h </w:instrText>
        </w:r>
        <w:r w:rsidR="005127AE">
          <w:rPr>
            <w:webHidden/>
          </w:rPr>
        </w:r>
        <w:r w:rsidR="005127AE">
          <w:rPr>
            <w:webHidden/>
          </w:rPr>
          <w:fldChar w:fldCharType="separate"/>
        </w:r>
        <w:r w:rsidR="005127AE">
          <w:rPr>
            <w:webHidden/>
          </w:rPr>
          <w:t>13</w:t>
        </w:r>
        <w:r w:rsidR="005127AE">
          <w:rPr>
            <w:webHidden/>
          </w:rPr>
          <w:fldChar w:fldCharType="end"/>
        </w:r>
      </w:hyperlink>
    </w:p>
    <w:p w:rsidR="0074774D" w:rsidRDefault="0074774D">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345960372"/>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r w:rsidR="00EF00A5">
        <w:t xml:space="preserve"> – Gioi thieu ve tai lieu</w:t>
      </w:r>
      <w:bookmarkEnd w:id="3"/>
    </w:p>
    <w:p w:rsidR="00D329A7" w:rsidRDefault="00EF00A5">
      <w:r>
        <w:t>This</w:t>
      </w:r>
      <w:r w:rsidR="005776A6">
        <w:t xml:space="preserve"> document</w:t>
      </w:r>
      <w:r>
        <w:t xml:space="preserve"> </w:t>
      </w:r>
      <w:r w:rsidR="00BA7B1B">
        <w:t xml:space="preserve">is a User Requirement of Ho Chi Minh </w:t>
      </w:r>
      <w:r w:rsidR="00B53796">
        <w:t xml:space="preserve">City </w:t>
      </w:r>
      <w:r w:rsidR="00BA7B1B">
        <w:t xml:space="preserve">Tour Guide cross-platform </w:t>
      </w:r>
      <w:r w:rsidR="00B53796">
        <w:t xml:space="preserve">mobile </w:t>
      </w:r>
      <w:r w:rsidR="00BA7B1B">
        <w:t>application. It g</w:t>
      </w:r>
      <w:r w:rsidR="00D329A7">
        <w:t>ive</w:t>
      </w:r>
      <w:r w:rsidR="00991BF5">
        <w:t>s</w:t>
      </w:r>
      <w:r w:rsidR="00D329A7">
        <w:t xml:space="preserve"> Ho Chi Minh </w:t>
      </w:r>
      <w:r w:rsidR="00233F9A">
        <w:t>City</w:t>
      </w:r>
      <w:r w:rsidR="00D329A7">
        <w:t xml:space="preserve"> tourist information and introduce</w:t>
      </w:r>
      <w:r w:rsidR="000C4F12">
        <w:t>s</w:t>
      </w:r>
      <w:r w:rsidR="00D329A7">
        <w:t xml:space="preserve"> basic Vietnamese sentences </w:t>
      </w:r>
      <w:r w:rsidR="003F0418">
        <w:t>for forei</w:t>
      </w:r>
      <w:r w:rsidR="003D5149">
        <w:t>g</w:t>
      </w:r>
      <w:r w:rsidR="003F0418">
        <w:t>n tourist.</w:t>
      </w:r>
      <w:r w:rsidR="00B53796">
        <w:t xml:space="preserve"> </w:t>
      </w:r>
    </w:p>
    <w:p w:rsidR="0074774D" w:rsidRDefault="0074774D">
      <w:pPr>
        <w:pStyle w:val="Heading2"/>
      </w:pPr>
      <w:bookmarkStart w:id="10" w:name="_Toc484338387"/>
      <w:bookmarkStart w:id="11" w:name="_Toc484831306"/>
      <w:bookmarkStart w:id="12" w:name="_Toc502027839"/>
      <w:bookmarkStart w:id="13" w:name="_Toc345960373"/>
      <w:r>
        <w:t>Purpose</w:t>
      </w:r>
      <w:bookmarkEnd w:id="10"/>
      <w:bookmarkEnd w:id="11"/>
      <w:bookmarkEnd w:id="12"/>
      <w:bookmarkEnd w:id="13"/>
    </w:p>
    <w:p w:rsidR="00BB2049" w:rsidRDefault="00BB2049">
      <w:r>
        <w:t>When</w:t>
      </w:r>
      <w:r w:rsidR="00B804A4">
        <w:t xml:space="preserve"> tourist travel to Ho Chi Minh City,</w:t>
      </w:r>
      <w:r w:rsidR="00D44E4A">
        <w:t xml:space="preserve"> they can save time and save money</w:t>
      </w:r>
      <w:r w:rsidR="00B804A4">
        <w:t xml:space="preserve"> </w:t>
      </w:r>
      <w:r w:rsidR="00D44E4A">
        <w:t xml:space="preserve">and </w:t>
      </w:r>
      <w:r w:rsidR="00B804A4">
        <w:t xml:space="preserve">no need any thick travel book or rent a local tourist guide to introduce them about Ho Chi Minh City. Our </w:t>
      </w:r>
      <w:r w:rsidR="00D44E4A">
        <w:t>application helps</w:t>
      </w:r>
      <w:r w:rsidR="00B804A4">
        <w:t xml:space="preserve"> users spend their time to experien</w:t>
      </w:r>
      <w:r w:rsidR="00D832F7">
        <w:t>ce</w:t>
      </w:r>
      <w:r w:rsidR="00B804A4">
        <w:t xml:space="preserve"> the most </w:t>
      </w:r>
      <w:r w:rsidR="00D832F7">
        <w:t xml:space="preserve">wonderful </w:t>
      </w:r>
      <w:r w:rsidR="00D44E4A">
        <w:t xml:space="preserve">trip. It provides rich information about famous destination, food, culture, history, shopping, and transport information in Ho Chi Minh City. And our city will be well-known and the number of tourist will come to more and more. </w:t>
      </w:r>
    </w:p>
    <w:p w:rsidR="0030065C" w:rsidRDefault="00D44E4A">
      <w:r>
        <w:t xml:space="preserve">Besides that, </w:t>
      </w:r>
      <w:r w:rsidR="00C54788">
        <w:t>language obstacle is a big problem. To make tourists more confident in communication with the local, we provide</w:t>
      </w:r>
      <w:r>
        <w:t xml:space="preserve"> </w:t>
      </w:r>
      <w:r w:rsidR="00C54788">
        <w:t>i</w:t>
      </w:r>
      <w:r w:rsidR="0030065C">
        <w:t xml:space="preserve">nstruct </w:t>
      </w:r>
      <w:r w:rsidR="00C54788">
        <w:t xml:space="preserve">basic </w:t>
      </w:r>
      <w:r w:rsidR="00092702">
        <w:t>communication</w:t>
      </w:r>
      <w:r w:rsidR="00C54788">
        <w:t xml:space="preserve"> </w:t>
      </w:r>
      <w:r w:rsidR="00114922">
        <w:t>sentences like express how to go to a location, buy an item,</w:t>
      </w:r>
      <w:r w:rsidR="00C54788">
        <w:t xml:space="preserve"> and greeting in Vietnamese and it’s also able to play sounds and explain how to use for suitable context.</w:t>
      </w:r>
    </w:p>
    <w:p w:rsidR="00C54788" w:rsidRDefault="00C54788">
      <w:r>
        <w:t xml:space="preserve">The application can run cross-platform in mobile like iOS, Android, BlackBerry, </w:t>
      </w:r>
      <w:r w:rsidR="007E3C1F">
        <w:t>and Windows</w:t>
      </w:r>
      <w:r>
        <w:t xml:space="preserve"> Phone</w:t>
      </w:r>
      <w:r w:rsidR="007E3C1F">
        <w:t>.</w:t>
      </w:r>
      <w:r>
        <w:t xml:space="preserve"> </w:t>
      </w:r>
      <w:r w:rsidR="007E3C1F">
        <w:t xml:space="preserve">It’s </w:t>
      </w:r>
      <w:r>
        <w:t>distribute</w:t>
      </w:r>
      <w:r w:rsidR="007E3C1F">
        <w:t>d</w:t>
      </w:r>
      <w:r>
        <w:t xml:space="preserve"> free and widely for user</w:t>
      </w:r>
      <w:r w:rsidR="007E3C1F">
        <w:t xml:space="preserve"> in mobile market, website and </w:t>
      </w:r>
      <w:r w:rsidR="00A360F1">
        <w:t>many</w:t>
      </w:r>
      <w:r w:rsidR="007E3C1F">
        <w:t xml:space="preserve"> location</w:t>
      </w:r>
      <w:r w:rsidR="00A360F1">
        <w:t>s</w:t>
      </w:r>
      <w:r w:rsidR="007539FA">
        <w:t>.</w:t>
      </w:r>
    </w:p>
    <w:p w:rsidR="0074774D" w:rsidRDefault="0074774D">
      <w:pPr>
        <w:pStyle w:val="Heading2"/>
      </w:pPr>
      <w:bookmarkStart w:id="14" w:name="_Toc484338388"/>
      <w:bookmarkStart w:id="15" w:name="_Toc484831307"/>
      <w:bookmarkStart w:id="16" w:name="_Toc502027840"/>
      <w:bookmarkStart w:id="17" w:name="_Toc345960374"/>
      <w:r>
        <w:t>Scope</w:t>
      </w:r>
      <w:bookmarkEnd w:id="14"/>
      <w:bookmarkEnd w:id="15"/>
      <w:bookmarkEnd w:id="16"/>
      <w:bookmarkEnd w:id="17"/>
    </w:p>
    <w:p w:rsidR="00E6670E" w:rsidRDefault="00114922">
      <w:r>
        <w:t xml:space="preserve">Ho Chi Minh City Tour Guide will introduce useful information for tourist when they travel in Ho Chi Minh City. </w:t>
      </w:r>
    </w:p>
    <w:p w:rsidR="00E6670E" w:rsidRDefault="00E6670E">
      <w:r>
        <w:t>Touris</w:t>
      </w:r>
      <w:r w:rsidR="00E51903">
        <w:t>m</w:t>
      </w:r>
      <w:r>
        <w:t xml:space="preserve"> Information: </w:t>
      </w:r>
      <w:r w:rsidR="00A360F1">
        <w:t>provide rich information from reliable source in Lonely Planet book.</w:t>
      </w:r>
    </w:p>
    <w:p w:rsidR="00A360F1" w:rsidRDefault="00A360F1">
      <w:r>
        <w:t>Communication Sentences: basic Vietnamese communication sentences and plays standard Vietnamese people voice.</w:t>
      </w:r>
    </w:p>
    <w:p w:rsidR="00114922" w:rsidRDefault="00114922">
      <w:r>
        <w:t xml:space="preserve">It’s not only </w:t>
      </w:r>
      <w:r w:rsidR="00423A1D">
        <w:t>upload to online market like Google Play, AppStore, BlackBerry World, … and also delivery in airport, hotel, restaurant, bus stop, train station, … many as many location that user</w:t>
      </w:r>
      <w:r w:rsidR="00BB2049">
        <w:t>s</w:t>
      </w:r>
      <w:r w:rsidR="00423A1D">
        <w:t xml:space="preserve"> get it easy. It’</w:t>
      </w:r>
      <w:r w:rsidR="005144AC">
        <w:t>s free for tourist and completely offline so no need any Internet connection.</w:t>
      </w:r>
    </w:p>
    <w:p w:rsidR="0074774D" w:rsidRDefault="0074774D" w:rsidP="00E51903">
      <w:pPr>
        <w:pStyle w:val="Heading2"/>
      </w:pPr>
      <w:bookmarkStart w:id="18" w:name="_Toc484338389"/>
      <w:bookmarkStart w:id="19" w:name="_Toc484831308"/>
      <w:bookmarkStart w:id="20" w:name="_Toc502027841"/>
      <w:bookmarkStart w:id="21" w:name="_Toc345960375"/>
      <w:r>
        <w:lastRenderedPageBreak/>
        <w:t>Definitions, acronyms and abbreviations</w:t>
      </w:r>
      <w:bookmarkEnd w:id="18"/>
      <w:bookmarkEnd w:id="19"/>
      <w:bookmarkEnd w:id="20"/>
      <w:bookmarkEnd w:id="21"/>
    </w:p>
    <w:p w:rsidR="0074774D" w:rsidRDefault="0074774D">
      <w:pPr>
        <w:pStyle w:val="Heading2"/>
      </w:pPr>
      <w:bookmarkStart w:id="22" w:name="_Toc484338390"/>
      <w:bookmarkStart w:id="23" w:name="_Toc484831309"/>
      <w:bookmarkStart w:id="24" w:name="_Toc502027842"/>
      <w:bookmarkStart w:id="25" w:name="_Toc345960376"/>
      <w:r>
        <w:t>References</w:t>
      </w:r>
      <w:bookmarkEnd w:id="22"/>
      <w:bookmarkEnd w:id="23"/>
      <w:bookmarkEnd w:id="24"/>
      <w:bookmarkEnd w:id="25"/>
    </w:p>
    <w:p w:rsidR="0074774D" w:rsidRDefault="00EF00A5" w:rsidP="00E51903">
      <w:pPr>
        <w:pStyle w:val="BodyTextIndent"/>
      </w:pPr>
      <w:r>
        <w:t xml:space="preserve">Lonely Planet </w:t>
      </w:r>
      <w:r w:rsidR="002D321C">
        <w:t xml:space="preserve">Ho Chi Minh </w:t>
      </w:r>
      <w:r>
        <w:t>book</w:t>
      </w:r>
    </w:p>
    <w:p w:rsidR="0074774D" w:rsidRDefault="0074774D">
      <w:pPr>
        <w:pStyle w:val="Heading2"/>
      </w:pPr>
      <w:bookmarkStart w:id="26" w:name="_Toc484338391"/>
      <w:bookmarkStart w:id="27" w:name="_Toc484831310"/>
      <w:bookmarkStart w:id="28" w:name="_Toc502027843"/>
      <w:bookmarkStart w:id="29" w:name="_Toc345960377"/>
      <w:r>
        <w:t>Overview</w:t>
      </w:r>
      <w:bookmarkEnd w:id="26"/>
      <w:bookmarkEnd w:id="27"/>
      <w:bookmarkEnd w:id="28"/>
      <w:bookmarkEnd w:id="29"/>
    </w:p>
    <w:p w:rsidR="002D321C" w:rsidRDefault="002D321C">
      <w:r>
        <w:t xml:space="preserve">This document </w:t>
      </w:r>
      <w:r w:rsidR="00A360F1">
        <w:t xml:space="preserve">will introduce functional and non-functional requirement of the application includes functionality, usability, </w:t>
      </w:r>
      <w:r w:rsidR="00092702">
        <w:t>reliably</w:t>
      </w:r>
      <w:r w:rsidR="00A360F1">
        <w:t>, performance, s</w:t>
      </w:r>
      <w:r w:rsidR="00561D9E">
        <w:t>u</w:t>
      </w:r>
      <w:r w:rsidR="00A360F1">
        <w:t>pportability, business rules and regulations, technology rules and limitation</w:t>
      </w:r>
      <w:r w:rsidR="00561D9E">
        <w:t>s</w:t>
      </w:r>
      <w:r w:rsidR="00A360F1">
        <w:t>.</w:t>
      </w:r>
    </w:p>
    <w:p w:rsidR="00A360F1" w:rsidRDefault="00092702" w:rsidP="00A360F1">
      <w:pPr>
        <w:pStyle w:val="ListParagraph"/>
        <w:numPr>
          <w:ilvl w:val="0"/>
          <w:numId w:val="7"/>
        </w:numPr>
      </w:pPr>
      <w:r>
        <w:t>Functionality</w:t>
      </w:r>
      <w:r w:rsidR="00A360F1">
        <w:t xml:space="preserve">: </w:t>
      </w:r>
      <w:r w:rsidR="00E51903">
        <w:t>give Ho Chi Minh City tourism information</w:t>
      </w:r>
      <w:r w:rsidR="00A46A84">
        <w:t>, recommend these topics related which user reading, play sound of Vietnamese communication sentences, search information and sentences by keyword</w:t>
      </w:r>
      <w:r w:rsidR="00E7318C">
        <w:t>.</w:t>
      </w:r>
    </w:p>
    <w:p w:rsidR="00561D9E" w:rsidRDefault="00561D9E" w:rsidP="00A360F1">
      <w:pPr>
        <w:pStyle w:val="ListParagraph"/>
        <w:numPr>
          <w:ilvl w:val="0"/>
          <w:numId w:val="7"/>
        </w:numPr>
      </w:pPr>
      <w:r>
        <w:t>Usability</w:t>
      </w:r>
      <w:r w:rsidR="00EE5DD5">
        <w:t xml:space="preserve">: </w:t>
      </w:r>
      <w:r w:rsidR="00E7318C">
        <w:t>f</w:t>
      </w:r>
      <w:r w:rsidR="00EE5DD5">
        <w:t xml:space="preserve">ixed all touch </w:t>
      </w:r>
      <w:r w:rsidR="00E7318C">
        <w:t>screens</w:t>
      </w:r>
      <w:r w:rsidR="00EE5DD5">
        <w:t xml:space="preserve"> in smartphone and tablet, </w:t>
      </w:r>
      <w:r w:rsidR="00E7318C">
        <w:t>can be easy-reading information, play Vietnamese standard voice.</w:t>
      </w:r>
    </w:p>
    <w:p w:rsidR="00561D9E" w:rsidRDefault="00561D9E" w:rsidP="00A360F1">
      <w:pPr>
        <w:pStyle w:val="ListParagraph"/>
        <w:numPr>
          <w:ilvl w:val="0"/>
          <w:numId w:val="7"/>
        </w:numPr>
      </w:pPr>
      <w:r>
        <w:t>Reliability</w:t>
      </w:r>
    </w:p>
    <w:p w:rsidR="00561D9E" w:rsidRDefault="00561D9E" w:rsidP="00A360F1">
      <w:pPr>
        <w:pStyle w:val="ListParagraph"/>
        <w:numPr>
          <w:ilvl w:val="0"/>
          <w:numId w:val="7"/>
        </w:numPr>
      </w:pPr>
      <w:r>
        <w:t>Performance</w:t>
      </w:r>
    </w:p>
    <w:p w:rsidR="00561D9E" w:rsidRDefault="00561D9E" w:rsidP="00A360F1">
      <w:pPr>
        <w:pStyle w:val="ListParagraph"/>
        <w:numPr>
          <w:ilvl w:val="0"/>
          <w:numId w:val="7"/>
        </w:numPr>
      </w:pPr>
      <w:r>
        <w:t>Supportability</w:t>
      </w:r>
    </w:p>
    <w:p w:rsidR="00561D9E" w:rsidRDefault="00561D9E" w:rsidP="00A360F1">
      <w:pPr>
        <w:pStyle w:val="ListParagraph"/>
        <w:numPr>
          <w:ilvl w:val="0"/>
          <w:numId w:val="7"/>
        </w:numPr>
      </w:pPr>
      <w:r>
        <w:t>Business rules and regulations</w:t>
      </w:r>
    </w:p>
    <w:p w:rsidR="00561D9E" w:rsidRDefault="00561D9E" w:rsidP="00A360F1">
      <w:pPr>
        <w:pStyle w:val="ListParagraph"/>
        <w:numPr>
          <w:ilvl w:val="0"/>
          <w:numId w:val="7"/>
        </w:numPr>
      </w:pPr>
      <w:r>
        <w:t>Technology rules and limitations</w:t>
      </w:r>
    </w:p>
    <w:p w:rsidR="0074774D" w:rsidRDefault="0074774D">
      <w:pPr>
        <w:pStyle w:val="Heading1"/>
      </w:pPr>
      <w:bookmarkStart w:id="30" w:name="Functionality"/>
      <w:bookmarkStart w:id="31" w:name="_Toc484831311"/>
      <w:bookmarkStart w:id="32" w:name="_Toc502027844"/>
      <w:bookmarkStart w:id="33" w:name="_Toc345960378"/>
      <w:bookmarkEnd w:id="30"/>
      <w:r>
        <w:lastRenderedPageBreak/>
        <w:t>FUNCTIONALITY</w:t>
      </w:r>
      <w:bookmarkEnd w:id="31"/>
      <w:bookmarkEnd w:id="32"/>
      <w:bookmarkEnd w:id="33"/>
    </w:p>
    <w:p w:rsidR="0074774D" w:rsidRDefault="001972AF">
      <w:pPr>
        <w:pStyle w:val="Heading2"/>
      </w:pPr>
      <w:bookmarkStart w:id="34" w:name="_Toc345960379"/>
      <w:r>
        <w:t>Give Ho Chi Minh tourist information</w:t>
      </w:r>
      <w:bookmarkEnd w:id="34"/>
      <w:r>
        <w:t xml:space="preserve">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781447" w:rsidRDefault="00781447" w:rsidP="00781447">
      <w:pPr>
        <w:pStyle w:val="Heading2"/>
      </w:pPr>
      <w:bookmarkStart w:id="35" w:name="_Toc345960380"/>
      <w:r>
        <w:t>Recommend these topics related which user reading</w:t>
      </w:r>
      <w:bookmarkEnd w:id="35"/>
      <w:r>
        <w:t xml:space="preserve"> </w:t>
      </w:r>
    </w:p>
    <w:p w:rsidR="00781447" w:rsidRPr="004C6756" w:rsidRDefault="00781447" w:rsidP="00781447">
      <w:r>
        <w:t xml:space="preserve">When user is reading a topic, the application shows these topics have relationship with it by a recommendation engine. It suggests the information suitable and useful for user. </w:t>
      </w:r>
    </w:p>
    <w:p w:rsidR="005144AC" w:rsidRDefault="005144AC" w:rsidP="005144AC">
      <w:pPr>
        <w:pStyle w:val="Heading2"/>
      </w:pPr>
      <w:bookmarkStart w:id="36" w:name="_Toc345960381"/>
      <w:r>
        <w:t xml:space="preserve">Play </w:t>
      </w:r>
      <w:r w:rsidR="007A4A11">
        <w:t xml:space="preserve">sound of </w:t>
      </w:r>
      <w:r w:rsidR="005E3A3B">
        <w:t xml:space="preserve">Vietnamese communication </w:t>
      </w:r>
      <w:r w:rsidR="007A4A11">
        <w:t>sentences</w:t>
      </w:r>
      <w:bookmarkEnd w:id="36"/>
      <w:r w:rsidR="007A4A11">
        <w:t xml:space="preserve">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bookmarkStart w:id="37" w:name="_Toc345960382"/>
      <w:r>
        <w:t xml:space="preserve">Search </w:t>
      </w:r>
      <w:r w:rsidR="00A5254C">
        <w:t>information</w:t>
      </w:r>
      <w:r>
        <w:t xml:space="preserve"> and sentences by keyword</w:t>
      </w:r>
      <w:bookmarkEnd w:id="37"/>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4774D" w:rsidRDefault="0074774D">
      <w:pPr>
        <w:pStyle w:val="Heading1"/>
      </w:pPr>
      <w:bookmarkStart w:id="38" w:name="_Toc502027846"/>
      <w:bookmarkStart w:id="39" w:name="_Toc345960383"/>
      <w:r>
        <w:lastRenderedPageBreak/>
        <w:t>USABILITY</w:t>
      </w:r>
      <w:bookmarkEnd w:id="38"/>
      <w:bookmarkEnd w:id="39"/>
    </w:p>
    <w:p w:rsidR="0074774D" w:rsidRDefault="008A63C8">
      <w:pPr>
        <w:pStyle w:val="Heading2"/>
      </w:pPr>
      <w:bookmarkStart w:id="40" w:name="_Toc345960384"/>
      <w:r>
        <w:t>Fixed all touch screen</w:t>
      </w:r>
      <w:r w:rsidR="00E7318C">
        <w:t>s</w:t>
      </w:r>
      <w:r>
        <w:t xml:space="preserve"> in smartphone and tablet from 3.5 inches to 10.1</w:t>
      </w:r>
      <w:bookmarkStart w:id="41" w:name="_GoBack"/>
      <w:bookmarkEnd w:id="41"/>
      <w:r>
        <w:t xml:space="preserve"> inches</w:t>
      </w:r>
      <w:bookmarkEnd w:id="40"/>
      <w:r>
        <w:t xml:space="preserve"> </w:t>
      </w:r>
    </w:p>
    <w:p w:rsidR="0074774D" w:rsidRDefault="008A63C8">
      <w:pPr>
        <w:pStyle w:val="BodyTextIndent"/>
      </w:pPr>
      <w:r>
        <w:t xml:space="preserve">This application is designed by layout so it can fix many kinds of touch </w:t>
      </w:r>
      <w:r w:rsidR="00092702">
        <w:t>screen</w:t>
      </w:r>
      <w:r>
        <w:t xml:space="preserve"> in smartphone </w:t>
      </w:r>
      <w:r w:rsidR="00E50D3C">
        <w:t>and tablet</w:t>
      </w:r>
      <w:r w:rsidR="00497D57">
        <w:t xml:space="preserve"> from 3.5 inches to 10.1 inches</w:t>
      </w:r>
      <w:r w:rsidR="00E50D3C">
        <w:t>.</w:t>
      </w:r>
      <w:r w:rsidR="00497D57">
        <w:t xml:space="preserve"> </w:t>
      </w:r>
    </w:p>
    <w:p w:rsidR="00497D57" w:rsidRDefault="00497D57" w:rsidP="00497D57">
      <w:pPr>
        <w:pStyle w:val="Heading2"/>
      </w:pPr>
      <w:bookmarkStart w:id="42" w:name="_Toc345960385"/>
      <w:r>
        <w:t>Easy-reading information</w:t>
      </w:r>
      <w:bookmarkEnd w:id="42"/>
    </w:p>
    <w:p w:rsidR="00497D57" w:rsidRDefault="00497D57">
      <w:pPr>
        <w:pStyle w:val="BodyTextIndent"/>
      </w:pPr>
      <w:r>
        <w:t>We use clear-type font and the font can be resized and zoomed suitable for user easier reading information.</w:t>
      </w:r>
    </w:p>
    <w:p w:rsidR="00497D57" w:rsidRDefault="00497D57" w:rsidP="00497D57">
      <w:pPr>
        <w:pStyle w:val="Heading2"/>
      </w:pPr>
      <w:r>
        <w:t xml:space="preserve"> </w:t>
      </w:r>
      <w:r w:rsidR="005127AE">
        <w:t>Play</w:t>
      </w:r>
      <w:r>
        <w:t xml:space="preserve"> </w:t>
      </w:r>
      <w:bookmarkStart w:id="43" w:name="_Toc345960386"/>
      <w:r>
        <w:t>Vietnamese standard voice</w:t>
      </w:r>
      <w:bookmarkEnd w:id="43"/>
    </w:p>
    <w:p w:rsidR="00497D57" w:rsidRDefault="00497D57">
      <w:pPr>
        <w:pStyle w:val="BodyTextIndent"/>
      </w:pPr>
      <w:r>
        <w:t xml:space="preserve">The application sound will be recorded by local people with </w:t>
      </w:r>
      <w:r w:rsidR="00F80514">
        <w:t xml:space="preserve">Southern woman </w:t>
      </w:r>
      <w:r>
        <w:t>standard voice.</w:t>
      </w:r>
      <w:r w:rsidR="00F80514">
        <w:t xml:space="preserve"> It’s understandability by any local people in Ho Chi Minh City. </w:t>
      </w:r>
    </w:p>
    <w:p w:rsidR="0074774D" w:rsidRDefault="0074774D">
      <w:pPr>
        <w:pStyle w:val="Heading1"/>
      </w:pPr>
      <w:bookmarkStart w:id="44" w:name="_Toc502027848"/>
      <w:bookmarkStart w:id="45" w:name="_Toc345960387"/>
      <w:r>
        <w:lastRenderedPageBreak/>
        <w:t>REABILITY</w:t>
      </w:r>
      <w:bookmarkEnd w:id="44"/>
      <w:bookmarkEnd w:id="45"/>
    </w:p>
    <w:p w:rsidR="0074774D" w:rsidRDefault="0074774D">
      <w:pPr>
        <w:pStyle w:val="Heading2"/>
      </w:pPr>
      <w:bookmarkStart w:id="46" w:name="_Toc484831316"/>
      <w:bookmarkStart w:id="47" w:name="_Toc502027849"/>
      <w:bookmarkStart w:id="48" w:name="_Toc345960388"/>
      <w:r>
        <w:t>&lt;Request number one&gt;</w:t>
      </w:r>
      <w:bookmarkEnd w:id="46"/>
      <w:bookmarkEnd w:id="47"/>
      <w:bookmarkEnd w:id="48"/>
    </w:p>
    <w:p w:rsidR="0074774D" w:rsidRDefault="0074774D">
      <w:r>
        <w:t>&lt;A brief description of the request. Note of what decision has been made on it and how the request will be considered.&gt;</w:t>
      </w:r>
    </w:p>
    <w:p w:rsidR="00EF00A5" w:rsidRDefault="00EF00A5"/>
    <w:p w:rsidR="0074774D" w:rsidRDefault="0074774D">
      <w:pPr>
        <w:pStyle w:val="Heading1"/>
      </w:pPr>
      <w:bookmarkStart w:id="49" w:name="_Toc502027850"/>
      <w:bookmarkStart w:id="50" w:name="_Toc345960389"/>
      <w:r>
        <w:lastRenderedPageBreak/>
        <w:t>PERFOMANCE</w:t>
      </w:r>
      <w:bookmarkEnd w:id="49"/>
      <w:bookmarkEnd w:id="50"/>
    </w:p>
    <w:p w:rsidR="0074774D" w:rsidRDefault="0074774D">
      <w:pPr>
        <w:pStyle w:val="Heading2"/>
      </w:pPr>
      <w:bookmarkStart w:id="51" w:name="_Toc484831318"/>
      <w:bookmarkStart w:id="52" w:name="_Toc502027851"/>
      <w:bookmarkStart w:id="53" w:name="_Toc345960390"/>
      <w:r>
        <w:t>&lt;Request number one&gt;</w:t>
      </w:r>
      <w:bookmarkEnd w:id="51"/>
      <w:bookmarkEnd w:id="52"/>
      <w:bookmarkEnd w:id="53"/>
    </w:p>
    <w:p w:rsidR="0074774D" w:rsidRDefault="0074774D">
      <w:r>
        <w:t>&lt;A brief description of the request. Note of what decision has been made on it and how the request will be considered.&gt;</w:t>
      </w:r>
    </w:p>
    <w:p w:rsidR="0074774D" w:rsidRDefault="0074774D">
      <w:pPr>
        <w:pStyle w:val="Heading1"/>
      </w:pPr>
      <w:bookmarkStart w:id="54" w:name="_Toc502027852"/>
      <w:bookmarkStart w:id="55" w:name="_Toc345960391"/>
      <w:r>
        <w:lastRenderedPageBreak/>
        <w:t>SUPPORTABILITY</w:t>
      </w:r>
      <w:bookmarkEnd w:id="54"/>
      <w:bookmarkEnd w:id="55"/>
    </w:p>
    <w:p w:rsidR="0074774D" w:rsidRDefault="0074774D">
      <w:pPr>
        <w:pStyle w:val="Heading2"/>
      </w:pPr>
      <w:bookmarkStart w:id="56" w:name="_Toc484831320"/>
      <w:bookmarkStart w:id="57" w:name="_Toc502027853"/>
      <w:bookmarkStart w:id="58" w:name="_Toc345960392"/>
      <w:r>
        <w:t>&lt;Request number one&gt;</w:t>
      </w:r>
      <w:bookmarkEnd w:id="56"/>
      <w:bookmarkEnd w:id="57"/>
      <w:bookmarkEnd w:id="58"/>
    </w:p>
    <w:p w:rsidR="0074774D" w:rsidRDefault="0074774D">
      <w:r>
        <w:t>&lt;A brief description of the request. Note of what decision has been made on it and how the request will be considered.&gt;</w:t>
      </w:r>
    </w:p>
    <w:p w:rsidR="0074774D" w:rsidRDefault="0074774D">
      <w:pPr>
        <w:pStyle w:val="Heading1"/>
      </w:pPr>
      <w:bookmarkStart w:id="59" w:name="_Toc484831321"/>
      <w:bookmarkStart w:id="60" w:name="_Toc502027854"/>
      <w:bookmarkStart w:id="61" w:name="_Toc345960393"/>
      <w:r>
        <w:rPr>
          <w:noProof/>
        </w:rPr>
        <w:lastRenderedPageBreak/>
        <w:t>BUSINESS RULES AND REGULATIONS</w:t>
      </w:r>
      <w:bookmarkEnd w:id="59"/>
      <w:bookmarkEnd w:id="60"/>
      <w:bookmarkEnd w:id="61"/>
    </w:p>
    <w:p w:rsidR="0074774D" w:rsidRDefault="0074774D">
      <w:pPr>
        <w:pStyle w:val="Heading2"/>
      </w:pPr>
      <w:bookmarkStart w:id="62" w:name="_Toc431207027"/>
      <w:bookmarkStart w:id="63" w:name="_Toc438354944"/>
      <w:bookmarkStart w:id="64" w:name="_Toc484831322"/>
      <w:bookmarkStart w:id="65" w:name="_Toc502027855"/>
      <w:bookmarkStart w:id="66" w:name="_Toc345960394"/>
      <w:r>
        <w:t>&lt;Reference number one&gt;</w:t>
      </w:r>
      <w:bookmarkEnd w:id="62"/>
      <w:bookmarkEnd w:id="63"/>
      <w:bookmarkEnd w:id="64"/>
      <w:bookmarkEnd w:id="65"/>
      <w:bookmarkEnd w:id="66"/>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7" w:name="_Toc502027856"/>
      <w:bookmarkStart w:id="68" w:name="_Toc345960395"/>
      <w:bookmarkStart w:id="69" w:name="_Toc484831323"/>
      <w:r>
        <w:rPr>
          <w:noProof/>
        </w:rPr>
        <w:lastRenderedPageBreak/>
        <w:t>TECHNOLOGY RULES AND LIMITATIONS</w:t>
      </w:r>
      <w:bookmarkEnd w:id="67"/>
      <w:bookmarkEnd w:id="68"/>
      <w:r>
        <w:rPr>
          <w:noProof/>
        </w:rPr>
        <w:t xml:space="preserve"> </w:t>
      </w:r>
      <w:bookmarkEnd w:id="69"/>
    </w:p>
    <w:p w:rsidR="0074774D" w:rsidRDefault="0074774D">
      <w:pPr>
        <w:pStyle w:val="Heading2"/>
      </w:pPr>
      <w:bookmarkStart w:id="70" w:name="_Toc484831324"/>
      <w:bookmarkStart w:id="71" w:name="_Toc502027857"/>
      <w:bookmarkStart w:id="72" w:name="_Toc345960396"/>
      <w:r>
        <w:t>&lt;Reference number one&gt;</w:t>
      </w:r>
      <w:bookmarkEnd w:id="70"/>
      <w:bookmarkEnd w:id="71"/>
      <w:bookmarkEnd w:id="72"/>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headerReference w:type="default" r:id="rId11"/>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EF6" w:rsidRDefault="00257EF6">
      <w:pPr>
        <w:spacing w:before="0" w:line="240" w:lineRule="auto"/>
      </w:pPr>
      <w:r>
        <w:separator/>
      </w:r>
    </w:p>
  </w:endnote>
  <w:endnote w:type="continuationSeparator" w:id="0">
    <w:p w:rsidR="00257EF6" w:rsidRDefault="00257EF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092702">
      <w:rPr>
        <w:rStyle w:val="PageNumber"/>
        <w:noProof/>
      </w:rPr>
      <w:t>9</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092702">
      <w:rPr>
        <w:rStyle w:val="PageNumber"/>
        <w:noProof/>
      </w:rPr>
      <w:t>13</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EF6" w:rsidRDefault="00257EF6">
      <w:pPr>
        <w:spacing w:before="0" w:line="240" w:lineRule="auto"/>
      </w:pPr>
      <w:r>
        <w:separator/>
      </w:r>
    </w:p>
  </w:footnote>
  <w:footnote w:type="continuationSeparator" w:id="0">
    <w:p w:rsidR="00257EF6" w:rsidRDefault="00257EF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D329A7">
    <w:pPr>
      <w:pStyle w:val="Header"/>
    </w:pPr>
    <w:r>
      <w:t>HTTPS</w:t>
    </w:r>
    <w:r w:rsidR="00BA0048">
      <w:t xml:space="preserve"> - User Requirement</w:t>
    </w:r>
    <w:r w:rsidR="00BA0048">
      <w:tab/>
    </w:r>
    <w:r w:rsidR="00BA0048">
      <w:tab/>
      <w:t>v</w:t>
    </w:r>
    <w:r>
      <w:t>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3E0E71">
    <w:pPr>
      <w:pStyle w:val="Header"/>
    </w:pPr>
    <w:r>
      <w:t>HTTPS</w:t>
    </w:r>
    <w:r w:rsidR="00DD15F6">
      <w:t xml:space="preserve"> - User Requirement</w:t>
    </w:r>
    <w:r w:rsidR="00DD15F6">
      <w:tab/>
    </w:r>
    <w:r w:rsidR="00DD15F6">
      <w:tab/>
      <w:t>v</w:t>
    </w:r>
    <w: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2E34E59"/>
    <w:multiLevelType w:val="hybridMultilevel"/>
    <w:tmpl w:val="8396B5C0"/>
    <w:lvl w:ilvl="0" w:tplc="E772AE1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1"/>
  </w:num>
  <w:num w:numId="2">
    <w:abstractNumId w:val="26"/>
  </w:num>
  <w:num w:numId="3">
    <w:abstractNumId w:val="9"/>
  </w:num>
  <w:num w:numId="4">
    <w:abstractNumId w:val="16"/>
  </w:num>
  <w:num w:numId="5">
    <w:abstractNumId w:val="7"/>
  </w:num>
  <w:num w:numId="6">
    <w:abstractNumId w:val="15"/>
  </w:num>
  <w:num w:numId="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092702"/>
    <w:rsid w:val="000C0E08"/>
    <w:rsid w:val="000C4F12"/>
    <w:rsid w:val="00106BA0"/>
    <w:rsid w:val="00114922"/>
    <w:rsid w:val="00185F65"/>
    <w:rsid w:val="001972AF"/>
    <w:rsid w:val="001B0FDA"/>
    <w:rsid w:val="001F3F45"/>
    <w:rsid w:val="00212437"/>
    <w:rsid w:val="00233F9A"/>
    <w:rsid w:val="00257EF6"/>
    <w:rsid w:val="002D321C"/>
    <w:rsid w:val="002F3266"/>
    <w:rsid w:val="0030065C"/>
    <w:rsid w:val="003A0211"/>
    <w:rsid w:val="003B0607"/>
    <w:rsid w:val="003D5149"/>
    <w:rsid w:val="003E0E71"/>
    <w:rsid w:val="003F0418"/>
    <w:rsid w:val="004127F4"/>
    <w:rsid w:val="00423A1D"/>
    <w:rsid w:val="0045756C"/>
    <w:rsid w:val="00497D57"/>
    <w:rsid w:val="004C6756"/>
    <w:rsid w:val="005127AE"/>
    <w:rsid w:val="005144AC"/>
    <w:rsid w:val="00561D9E"/>
    <w:rsid w:val="005776A6"/>
    <w:rsid w:val="005E3A3B"/>
    <w:rsid w:val="00655434"/>
    <w:rsid w:val="0066797C"/>
    <w:rsid w:val="006B1165"/>
    <w:rsid w:val="0072638E"/>
    <w:rsid w:val="007349FE"/>
    <w:rsid w:val="0074774D"/>
    <w:rsid w:val="007539FA"/>
    <w:rsid w:val="00781447"/>
    <w:rsid w:val="007A4A11"/>
    <w:rsid w:val="007D46B4"/>
    <w:rsid w:val="007E3C1F"/>
    <w:rsid w:val="00826FCE"/>
    <w:rsid w:val="008A63C8"/>
    <w:rsid w:val="008B6C0C"/>
    <w:rsid w:val="00991BF5"/>
    <w:rsid w:val="009A3072"/>
    <w:rsid w:val="00A026A4"/>
    <w:rsid w:val="00A360F1"/>
    <w:rsid w:val="00A46A84"/>
    <w:rsid w:val="00A5254C"/>
    <w:rsid w:val="00B53796"/>
    <w:rsid w:val="00B804A4"/>
    <w:rsid w:val="00BA0048"/>
    <w:rsid w:val="00BA7B1B"/>
    <w:rsid w:val="00BB2049"/>
    <w:rsid w:val="00BC41F1"/>
    <w:rsid w:val="00BD3357"/>
    <w:rsid w:val="00BF2333"/>
    <w:rsid w:val="00C54788"/>
    <w:rsid w:val="00C70BAE"/>
    <w:rsid w:val="00CA5DB9"/>
    <w:rsid w:val="00D014F4"/>
    <w:rsid w:val="00D329A7"/>
    <w:rsid w:val="00D44E4A"/>
    <w:rsid w:val="00D74AC3"/>
    <w:rsid w:val="00D832F7"/>
    <w:rsid w:val="00DD15F6"/>
    <w:rsid w:val="00DD7FBD"/>
    <w:rsid w:val="00DE0EB7"/>
    <w:rsid w:val="00E03246"/>
    <w:rsid w:val="00E145EC"/>
    <w:rsid w:val="00E20B56"/>
    <w:rsid w:val="00E24D64"/>
    <w:rsid w:val="00E50D3C"/>
    <w:rsid w:val="00E51903"/>
    <w:rsid w:val="00E6670E"/>
    <w:rsid w:val="00E7318C"/>
    <w:rsid w:val="00E9751F"/>
    <w:rsid w:val="00EE5DD5"/>
    <w:rsid w:val="00EF00A5"/>
    <w:rsid w:val="00EF29C2"/>
    <w:rsid w:val="00F56517"/>
    <w:rsid w:val="00F80514"/>
    <w:rsid w:val="00FD4214"/>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8157559F-E119-4677-A92E-33EA48B0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B0503-813C-4502-BF41-30C28406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Template>
  <TotalTime>309</TotalTime>
  <Pages>13</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8291</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TuanEagle</cp:lastModifiedBy>
  <cp:revision>53</cp:revision>
  <cp:lastPrinted>2005-09-26T11:27:00Z</cp:lastPrinted>
  <dcterms:created xsi:type="dcterms:W3CDTF">2013-01-11T04:33:00Z</dcterms:created>
  <dcterms:modified xsi:type="dcterms:W3CDTF">2013-01-15T15:30:00Z</dcterms:modified>
  <cp:category>Template</cp:category>
</cp:coreProperties>
</file>