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rPr>
        <w:drawing>
          <wp:inline distT="0" distB="0" distL="0" distR="0" wp14:anchorId="7D6DE232" wp14:editId="7B8B9524">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t xml:space="preserve"> </w:t>
      </w:r>
      <w:r w:rsidR="0074774D">
        <w:t>– v</w:t>
      </w:r>
      <w:r w:rsidR="00655434">
        <w:t>0</w:t>
      </w:r>
      <w:r w:rsidR="0074774D">
        <w:t>.</w:t>
      </w:r>
      <w:r w:rsidR="00655434">
        <w:t>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11/1/2013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r>
        <w:tab/>
      </w:r>
      <w:r>
        <w:tab/>
      </w:r>
      <w:r>
        <w:tab/>
      </w:r>
      <w:proofErr w:type="spellStart"/>
      <w:r w:rsidR="0045756C">
        <w:t>HieuHT</w:t>
      </w:r>
      <w:proofErr w:type="spellEnd"/>
      <w:r>
        <w:t>, Title</w:t>
      </w:r>
      <w:r>
        <w:tab/>
      </w:r>
      <w:r>
        <w:tab/>
      </w:r>
      <w:r>
        <w:tab/>
        <w:t>Date</w:t>
      </w:r>
    </w:p>
    <w:p w:rsidR="0045756C" w:rsidRDefault="0074774D" w:rsidP="0045756C">
      <w:pPr>
        <w:ind w:left="0" w:firstLine="720"/>
      </w:pPr>
      <w:r>
        <w:tab/>
      </w:r>
      <w:r w:rsidR="0045756C">
        <w:tab/>
      </w:r>
      <w:r w:rsidR="0045756C">
        <w:rPr>
          <w:u w:val="single"/>
        </w:rPr>
        <w:tab/>
      </w:r>
      <w:r w:rsidR="0045756C">
        <w:rPr>
          <w:u w:val="single"/>
        </w:rPr>
        <w:tab/>
      </w:r>
      <w:r w:rsidR="0045756C">
        <w:rPr>
          <w:u w:val="single"/>
        </w:rPr>
        <w:tab/>
      </w:r>
      <w:r w:rsidR="0045756C">
        <w:tab/>
      </w:r>
      <w:r w:rsidR="0045756C">
        <w:rPr>
          <w:u w:val="single"/>
        </w:rPr>
        <w:tab/>
      </w:r>
      <w:r w:rsidR="0045756C">
        <w:rPr>
          <w:u w:val="single"/>
        </w:rPr>
        <w:tab/>
      </w:r>
      <w:r w:rsidR="0045756C">
        <w:rPr>
          <w:u w:val="single"/>
        </w:rPr>
        <w:tab/>
      </w:r>
    </w:p>
    <w:p w:rsidR="0045756C" w:rsidRDefault="0045756C" w:rsidP="0045756C">
      <w:r>
        <w:tab/>
      </w:r>
      <w:r>
        <w:tab/>
      </w:r>
      <w:r>
        <w:tab/>
      </w:r>
      <w:proofErr w:type="spellStart"/>
      <w:r>
        <w:t>TuanBT</w:t>
      </w:r>
      <w:proofErr w:type="spellEnd"/>
      <w:r>
        <w:t>,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r>
      <w:proofErr w:type="spellStart"/>
      <w:r>
        <w:t>TuanNH</w:t>
      </w:r>
      <w:proofErr w:type="spellEnd"/>
      <w:r>
        <w:t>,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r>
      <w:proofErr w:type="spellStart"/>
      <w:r>
        <w:t>PhongTP</w:t>
      </w:r>
      <w:proofErr w:type="spellEnd"/>
      <w:r>
        <w:t>, Title</w:t>
      </w:r>
      <w:r>
        <w:tab/>
      </w:r>
      <w:r>
        <w:tab/>
      </w:r>
      <w:r>
        <w:tab/>
        <w:t>Date</w:t>
      </w:r>
    </w:p>
    <w:p w:rsidR="0045756C" w:rsidRDefault="0045756C" w:rsidP="0045756C">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5756C" w:rsidRDefault="0045756C" w:rsidP="0045756C">
      <w:r>
        <w:tab/>
      </w:r>
      <w:r>
        <w:tab/>
      </w:r>
      <w:r>
        <w:tab/>
      </w:r>
      <w:proofErr w:type="spellStart"/>
      <w:r>
        <w:t>SinhCV</w:t>
      </w:r>
      <w:proofErr w:type="spellEnd"/>
      <w:r>
        <w:t>, Title</w:t>
      </w:r>
      <w:r>
        <w:tab/>
      </w:r>
      <w:r>
        <w:tab/>
      </w:r>
      <w:r>
        <w:tab/>
        <w:t>Date</w:t>
      </w:r>
    </w:p>
    <w:p w:rsidR="0074774D" w:rsidRDefault="0074774D">
      <w:r>
        <w:tab/>
      </w:r>
    </w:p>
    <w:p w:rsidR="0074774D" w:rsidRDefault="0074774D"/>
    <w:p w:rsidR="0074774D" w:rsidRDefault="0074774D"/>
    <w:p w:rsidR="0074774D" w:rsidRDefault="0074774D">
      <w:pPr>
        <w:ind w:left="0" w:firstLine="720"/>
      </w:pPr>
      <w:r>
        <w:t>REVIEWERS:</w:t>
      </w:r>
      <w:r>
        <w:tab/>
      </w:r>
      <w:r>
        <w:rPr>
          <w:u w:val="single"/>
        </w:rPr>
        <w:tab/>
      </w:r>
      <w:r>
        <w:rPr>
          <w:u w:val="single"/>
        </w:rPr>
        <w:tab/>
      </w:r>
      <w:r>
        <w:rPr>
          <w:u w:val="single"/>
        </w:rPr>
        <w:tab/>
      </w:r>
      <w:r>
        <w:tab/>
      </w:r>
      <w:r>
        <w:rPr>
          <w:u w:val="single"/>
        </w:rPr>
        <w:tab/>
      </w:r>
      <w:r>
        <w:rPr>
          <w:u w:val="single"/>
        </w:rPr>
        <w:tab/>
      </w:r>
      <w:r>
        <w:rPr>
          <w:u w:val="single"/>
        </w:rPr>
        <w:tab/>
      </w:r>
    </w:p>
    <w:p w:rsidR="0074774D" w:rsidRDefault="0074774D">
      <w:pPr>
        <w:ind w:left="720" w:firstLine="720"/>
      </w:pPr>
      <w:r>
        <w:tab/>
      </w:r>
      <w:proofErr w:type="spellStart"/>
      <w:r w:rsidR="0045756C">
        <w:t>PhuongLHK</w:t>
      </w:r>
      <w:proofErr w:type="spellEnd"/>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45756C">
      <w:r>
        <w:tab/>
      </w:r>
      <w:r w:rsidR="0074774D">
        <w:t>APPROVAL:</w:t>
      </w:r>
      <w:r w:rsidR="0074774D">
        <w:tab/>
      </w:r>
      <w:r w:rsidR="0074774D">
        <w:rPr>
          <w:u w:val="single"/>
        </w:rPr>
        <w:tab/>
      </w:r>
      <w:r w:rsidR="0074774D">
        <w:rPr>
          <w:u w:val="single"/>
        </w:rPr>
        <w:tab/>
      </w:r>
      <w:r w:rsidR="0074774D">
        <w:rPr>
          <w:u w:val="single"/>
        </w:rPr>
        <w:tab/>
      </w:r>
      <w:r w:rsidR="0074774D">
        <w:tab/>
      </w:r>
      <w:r w:rsidR="0074774D">
        <w:rPr>
          <w:u w:val="single"/>
        </w:rPr>
        <w:tab/>
      </w:r>
      <w:r w:rsidR="0074774D">
        <w:rPr>
          <w:u w:val="single"/>
        </w:rPr>
        <w:tab/>
      </w:r>
      <w:r w:rsidR="0074774D">
        <w:rPr>
          <w:u w:val="single"/>
        </w:rPr>
        <w:tab/>
      </w:r>
    </w:p>
    <w:p w:rsidR="0074774D" w:rsidRDefault="0074774D">
      <w:pPr>
        <w:ind w:left="720" w:firstLine="720"/>
      </w:pPr>
      <w:r>
        <w:tab/>
      </w:r>
      <w:proofErr w:type="spellStart"/>
      <w:r w:rsidR="0045756C">
        <w:t>PhuongLHK</w:t>
      </w:r>
      <w:proofErr w:type="spellEnd"/>
      <w:r>
        <w:t xml:space="preserve">, </w:t>
      </w:r>
      <w:r w:rsidR="0045756C">
        <w:t>Instructor</w:t>
      </w:r>
      <w:r>
        <w:tab/>
      </w:r>
      <w:r>
        <w:tab/>
      </w:r>
      <w:r>
        <w:tab/>
        <w:t>Date</w:t>
      </w:r>
    </w:p>
    <w:p w:rsidR="0074774D" w:rsidRDefault="0074774D">
      <w:pPr>
        <w:pStyle w:val="NormalH"/>
        <w:rPr>
          <w:lang w:val="en-GB"/>
        </w:rPr>
      </w:pPr>
      <w:r>
        <w:lastRenderedPageBreak/>
        <w:t>TABLE OF CONTENTS</w:t>
      </w:r>
    </w:p>
    <w:p w:rsidR="0074774D" w:rsidRDefault="0074774D">
      <w:pPr>
        <w:pStyle w:val="TOC1"/>
        <w:rPr>
          <w:b w:val="0"/>
          <w:bCs w:val="0"/>
          <w:caps w:val="0"/>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521203197" w:history="1">
        <w:r>
          <w:rPr>
            <w:rStyle w:val="Hyperlink"/>
          </w:rPr>
          <w:t>1   INTRODUCTION</w:t>
        </w:r>
        <w:r>
          <w:rPr>
            <w:webHidden/>
          </w:rPr>
          <w:tab/>
        </w:r>
        <w:r>
          <w:rPr>
            <w:webHidden/>
          </w:rPr>
          <w:fldChar w:fldCharType="begin"/>
        </w:r>
        <w:r>
          <w:rPr>
            <w:webHidden/>
          </w:rPr>
          <w:instrText xml:space="preserve"> PAGEREF _Toc521203197 \h </w:instrText>
        </w:r>
        <w:r>
          <w:rPr>
            <w:webHidden/>
          </w:rPr>
        </w:r>
        <w:r>
          <w:rPr>
            <w:webHidden/>
          </w:rPr>
          <w:fldChar w:fldCharType="separate"/>
        </w:r>
        <w:r w:rsidR="00655434">
          <w:rPr>
            <w:webHidden/>
          </w:rPr>
          <w:t>3</w:t>
        </w:r>
        <w:r>
          <w:rPr>
            <w:webHidden/>
          </w:rPr>
          <w:fldChar w:fldCharType="end"/>
        </w:r>
      </w:hyperlink>
    </w:p>
    <w:p w:rsidR="0074774D" w:rsidRDefault="002059AD">
      <w:pPr>
        <w:pStyle w:val="TOC2"/>
        <w:rPr>
          <w:smallCaps/>
        </w:rPr>
      </w:pPr>
      <w:hyperlink w:anchor="_Toc521203198" w:history="1">
        <w:r w:rsidR="0074774D">
          <w:rPr>
            <w:rStyle w:val="Hyperlink"/>
          </w:rPr>
          <w:t>1.1</w:t>
        </w:r>
        <w:r w:rsidR="0074774D">
          <w:rPr>
            <w:smallCaps/>
          </w:rPr>
          <w:tab/>
        </w:r>
        <w:r w:rsidR="0074774D">
          <w:rPr>
            <w:rStyle w:val="Hyperlink"/>
          </w:rPr>
          <w:t>Purpose</w:t>
        </w:r>
        <w:r w:rsidR="0074774D">
          <w:rPr>
            <w:webHidden/>
          </w:rPr>
          <w:tab/>
        </w:r>
        <w:r w:rsidR="0074774D">
          <w:rPr>
            <w:webHidden/>
          </w:rPr>
          <w:fldChar w:fldCharType="begin"/>
        </w:r>
        <w:r w:rsidR="0074774D">
          <w:rPr>
            <w:webHidden/>
          </w:rPr>
          <w:instrText xml:space="preserve"> PAGEREF _Toc521203198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rPr>
          <w:smallCaps/>
        </w:rPr>
      </w:pPr>
      <w:hyperlink w:anchor="_Toc521203199" w:history="1">
        <w:r w:rsidR="0074774D">
          <w:rPr>
            <w:rStyle w:val="Hyperlink"/>
          </w:rPr>
          <w:t>1.2</w:t>
        </w:r>
        <w:r w:rsidR="0074774D">
          <w:rPr>
            <w:smallCaps/>
          </w:rPr>
          <w:tab/>
        </w:r>
        <w:r w:rsidR="0074774D">
          <w:rPr>
            <w:rStyle w:val="Hyperlink"/>
          </w:rPr>
          <w:t>Scope</w:t>
        </w:r>
        <w:r w:rsidR="0074774D">
          <w:rPr>
            <w:webHidden/>
          </w:rPr>
          <w:tab/>
        </w:r>
        <w:r w:rsidR="0074774D">
          <w:rPr>
            <w:webHidden/>
          </w:rPr>
          <w:fldChar w:fldCharType="begin"/>
        </w:r>
        <w:r w:rsidR="0074774D">
          <w:rPr>
            <w:webHidden/>
          </w:rPr>
          <w:instrText xml:space="preserve"> PAGEREF _Toc521203199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rPr>
          <w:smallCaps/>
        </w:rPr>
      </w:pPr>
      <w:hyperlink w:anchor="_Toc521203200" w:history="1">
        <w:r w:rsidR="0074774D">
          <w:rPr>
            <w:rStyle w:val="Hyperlink"/>
          </w:rPr>
          <w:t>1.3</w:t>
        </w:r>
        <w:r w:rsidR="0074774D">
          <w:rPr>
            <w:smallCaps/>
          </w:rPr>
          <w:tab/>
        </w:r>
        <w:r w:rsidR="0074774D">
          <w:rPr>
            <w:rStyle w:val="Hyperlink"/>
          </w:rPr>
          <w:t>Definitions, acronyms and abbreviations</w:t>
        </w:r>
        <w:r w:rsidR="0074774D">
          <w:rPr>
            <w:webHidden/>
          </w:rPr>
          <w:tab/>
        </w:r>
        <w:r w:rsidR="0074774D">
          <w:rPr>
            <w:webHidden/>
          </w:rPr>
          <w:fldChar w:fldCharType="begin"/>
        </w:r>
        <w:r w:rsidR="0074774D">
          <w:rPr>
            <w:webHidden/>
          </w:rPr>
          <w:instrText xml:space="preserve"> PAGEREF _Toc521203200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rPr>
          <w:smallCaps/>
        </w:rPr>
      </w:pPr>
      <w:hyperlink w:anchor="_Toc521203201" w:history="1">
        <w:r w:rsidR="0074774D">
          <w:rPr>
            <w:rStyle w:val="Hyperlink"/>
          </w:rPr>
          <w:t>1.4</w:t>
        </w:r>
        <w:r w:rsidR="0074774D">
          <w:rPr>
            <w:smallCaps/>
          </w:rPr>
          <w:tab/>
        </w:r>
        <w:r w:rsidR="0074774D">
          <w:rPr>
            <w:rStyle w:val="Hyperlink"/>
          </w:rPr>
          <w:t>References</w:t>
        </w:r>
        <w:r w:rsidR="0074774D">
          <w:rPr>
            <w:webHidden/>
          </w:rPr>
          <w:tab/>
        </w:r>
        <w:r w:rsidR="0074774D">
          <w:rPr>
            <w:webHidden/>
          </w:rPr>
          <w:fldChar w:fldCharType="begin"/>
        </w:r>
        <w:r w:rsidR="0074774D">
          <w:rPr>
            <w:webHidden/>
          </w:rPr>
          <w:instrText xml:space="preserve"> PAGEREF _Toc521203201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rPr>
          <w:smallCaps/>
        </w:rPr>
      </w:pPr>
      <w:hyperlink w:anchor="_Toc521203202" w:history="1">
        <w:r w:rsidR="0074774D">
          <w:rPr>
            <w:rStyle w:val="Hyperlink"/>
          </w:rPr>
          <w:t>1.5</w:t>
        </w:r>
        <w:r w:rsidR="0074774D">
          <w:rPr>
            <w:smallCaps/>
          </w:rPr>
          <w:tab/>
        </w:r>
        <w:r w:rsidR="0074774D">
          <w:rPr>
            <w:rStyle w:val="Hyperlink"/>
          </w:rPr>
          <w:t>Overview</w:t>
        </w:r>
        <w:r w:rsidR="0074774D">
          <w:rPr>
            <w:webHidden/>
          </w:rPr>
          <w:tab/>
        </w:r>
        <w:r w:rsidR="0074774D">
          <w:rPr>
            <w:webHidden/>
          </w:rPr>
          <w:fldChar w:fldCharType="begin"/>
        </w:r>
        <w:r w:rsidR="0074774D">
          <w:rPr>
            <w:webHidden/>
          </w:rPr>
          <w:instrText xml:space="preserve"> PAGEREF _Toc521203202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1"/>
        <w:rPr>
          <w:b w:val="0"/>
          <w:bCs w:val="0"/>
          <w:caps w:val="0"/>
        </w:rPr>
      </w:pPr>
      <w:hyperlink w:anchor="_Toc521203203" w:history="1">
        <w:r w:rsidR="0074774D">
          <w:rPr>
            <w:rStyle w:val="Hyperlink"/>
          </w:rPr>
          <w:t>2  FUNCTIONALITY</w:t>
        </w:r>
        <w:r w:rsidR="0074774D">
          <w:rPr>
            <w:webHidden/>
          </w:rPr>
          <w:tab/>
        </w:r>
        <w:r w:rsidR="0074774D">
          <w:rPr>
            <w:webHidden/>
          </w:rPr>
          <w:fldChar w:fldCharType="begin"/>
        </w:r>
        <w:r w:rsidR="0074774D">
          <w:rPr>
            <w:webHidden/>
          </w:rPr>
          <w:instrText xml:space="preserve"> PAGEREF _Toc521203203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pPr>
      <w:hyperlink w:anchor="_Toc521203204" w:history="1">
        <w:r w:rsidR="0074774D">
          <w:rPr>
            <w:rStyle w:val="Hyperlink"/>
          </w:rPr>
          <w:t>2.1</w:t>
        </w:r>
        <w:r w:rsidR="0074774D">
          <w:rPr>
            <w:smallCaps/>
          </w:rPr>
          <w:tab/>
        </w:r>
        <w:r w:rsidR="00212437">
          <w:t>Give Ho Chi Minh tourist information</w:t>
        </w:r>
        <w:r w:rsidR="0074774D">
          <w:rPr>
            <w:webHidden/>
          </w:rPr>
          <w:tab/>
        </w:r>
        <w:r w:rsidR="0074774D">
          <w:rPr>
            <w:webHidden/>
          </w:rPr>
          <w:fldChar w:fldCharType="begin"/>
        </w:r>
        <w:r w:rsidR="0074774D">
          <w:rPr>
            <w:webHidden/>
          </w:rPr>
          <w:instrText xml:space="preserve"> PAGEREF _Toc521203204 \h </w:instrText>
        </w:r>
        <w:r w:rsidR="0074774D">
          <w:rPr>
            <w:webHidden/>
          </w:rPr>
        </w:r>
        <w:r w:rsidR="0074774D">
          <w:rPr>
            <w:webHidden/>
          </w:rPr>
          <w:fldChar w:fldCharType="separate"/>
        </w:r>
        <w:r w:rsidR="00655434">
          <w:rPr>
            <w:webHidden/>
          </w:rPr>
          <w:t>3</w:t>
        </w:r>
        <w:r w:rsidR="0074774D">
          <w:rPr>
            <w:webHidden/>
          </w:rPr>
          <w:fldChar w:fldCharType="end"/>
        </w:r>
      </w:hyperlink>
    </w:p>
    <w:p w:rsidR="00212437" w:rsidRDefault="002059AD" w:rsidP="00212437">
      <w:pPr>
        <w:pStyle w:val="TOC2"/>
      </w:pPr>
      <w:hyperlink w:anchor="_Toc521203204" w:history="1">
        <w:r w:rsidR="00212437">
          <w:rPr>
            <w:rStyle w:val="Hyperlink"/>
          </w:rPr>
          <w:t>2.2</w:t>
        </w:r>
        <w:r w:rsidR="00212437">
          <w:rPr>
            <w:smallCaps/>
          </w:rPr>
          <w:tab/>
        </w:r>
        <w:r w:rsidR="00212437">
          <w:t>Play sound of Vietnamese communication sentences</w:t>
        </w:r>
        <w:r w:rsidR="00212437">
          <w:rPr>
            <w:webHidden/>
          </w:rPr>
          <w:tab/>
        </w:r>
        <w:r w:rsidR="00212437">
          <w:rPr>
            <w:webHidden/>
          </w:rPr>
          <w:fldChar w:fldCharType="begin"/>
        </w:r>
        <w:r w:rsidR="00212437">
          <w:rPr>
            <w:webHidden/>
          </w:rPr>
          <w:instrText xml:space="preserve"> PAGEREF _Toc521203204 \h </w:instrText>
        </w:r>
        <w:r w:rsidR="00212437">
          <w:rPr>
            <w:webHidden/>
          </w:rPr>
        </w:r>
        <w:r w:rsidR="00212437">
          <w:rPr>
            <w:webHidden/>
          </w:rPr>
          <w:fldChar w:fldCharType="separate"/>
        </w:r>
        <w:r w:rsidR="00212437">
          <w:rPr>
            <w:webHidden/>
          </w:rPr>
          <w:t>3</w:t>
        </w:r>
        <w:r w:rsidR="00212437">
          <w:rPr>
            <w:webHidden/>
          </w:rPr>
          <w:fldChar w:fldCharType="end"/>
        </w:r>
      </w:hyperlink>
    </w:p>
    <w:p w:rsidR="00212437" w:rsidRDefault="002059AD" w:rsidP="00212437">
      <w:pPr>
        <w:pStyle w:val="TOC2"/>
      </w:pPr>
      <w:hyperlink w:anchor="_Toc521203204" w:history="1">
        <w:r w:rsidR="00212437">
          <w:rPr>
            <w:rStyle w:val="Hyperlink"/>
          </w:rPr>
          <w:t>2.3</w:t>
        </w:r>
        <w:r w:rsidR="00212437">
          <w:rPr>
            <w:smallCaps/>
          </w:rPr>
          <w:tab/>
        </w:r>
        <w:r w:rsidR="00212437">
          <w:t>Search informations and sentences by keyword</w:t>
        </w:r>
        <w:r w:rsidR="00212437">
          <w:rPr>
            <w:webHidden/>
          </w:rPr>
          <w:tab/>
        </w:r>
        <w:r w:rsidR="00212437">
          <w:rPr>
            <w:webHidden/>
          </w:rPr>
          <w:fldChar w:fldCharType="begin"/>
        </w:r>
        <w:r w:rsidR="00212437">
          <w:rPr>
            <w:webHidden/>
          </w:rPr>
          <w:instrText xml:space="preserve"> PAGEREF _Toc521203204 \h </w:instrText>
        </w:r>
        <w:r w:rsidR="00212437">
          <w:rPr>
            <w:webHidden/>
          </w:rPr>
        </w:r>
        <w:r w:rsidR="00212437">
          <w:rPr>
            <w:webHidden/>
          </w:rPr>
          <w:fldChar w:fldCharType="separate"/>
        </w:r>
        <w:r w:rsidR="00212437">
          <w:rPr>
            <w:webHidden/>
          </w:rPr>
          <w:t>3</w:t>
        </w:r>
        <w:r w:rsidR="00212437">
          <w:rPr>
            <w:webHidden/>
          </w:rPr>
          <w:fldChar w:fldCharType="end"/>
        </w:r>
      </w:hyperlink>
    </w:p>
    <w:p w:rsidR="00212437" w:rsidRDefault="002059AD" w:rsidP="00212437">
      <w:pPr>
        <w:pStyle w:val="TOC2"/>
      </w:pPr>
      <w:hyperlink w:anchor="_Toc521203204" w:history="1">
        <w:r w:rsidR="00212437">
          <w:rPr>
            <w:rStyle w:val="Hyperlink"/>
          </w:rPr>
          <w:t>2.4</w:t>
        </w:r>
        <w:r w:rsidR="00212437">
          <w:rPr>
            <w:smallCaps/>
          </w:rPr>
          <w:tab/>
        </w:r>
        <w:r w:rsidR="00212437">
          <w:t>Recommend these topics related which user reading</w:t>
        </w:r>
        <w:r w:rsidR="00212437">
          <w:rPr>
            <w:webHidden/>
          </w:rPr>
          <w:tab/>
        </w:r>
        <w:r w:rsidR="00212437">
          <w:rPr>
            <w:webHidden/>
          </w:rPr>
          <w:fldChar w:fldCharType="begin"/>
        </w:r>
        <w:r w:rsidR="00212437">
          <w:rPr>
            <w:webHidden/>
          </w:rPr>
          <w:instrText xml:space="preserve"> PAGEREF _Toc521203204 \h </w:instrText>
        </w:r>
        <w:r w:rsidR="00212437">
          <w:rPr>
            <w:webHidden/>
          </w:rPr>
        </w:r>
        <w:r w:rsidR="00212437">
          <w:rPr>
            <w:webHidden/>
          </w:rPr>
          <w:fldChar w:fldCharType="separate"/>
        </w:r>
        <w:r w:rsidR="00212437">
          <w:rPr>
            <w:webHidden/>
          </w:rPr>
          <w:t>3</w:t>
        </w:r>
        <w:r w:rsidR="00212437">
          <w:rPr>
            <w:webHidden/>
          </w:rPr>
          <w:fldChar w:fldCharType="end"/>
        </w:r>
      </w:hyperlink>
    </w:p>
    <w:p w:rsidR="0074774D" w:rsidRDefault="002059AD">
      <w:pPr>
        <w:pStyle w:val="TOC1"/>
        <w:rPr>
          <w:b w:val="0"/>
          <w:bCs w:val="0"/>
          <w:caps w:val="0"/>
        </w:rPr>
      </w:pPr>
      <w:hyperlink w:anchor="_Toc521203205" w:history="1">
        <w:r w:rsidR="0074774D">
          <w:rPr>
            <w:rStyle w:val="Hyperlink"/>
          </w:rPr>
          <w:t>3  USABILITY</w:t>
        </w:r>
        <w:r w:rsidR="0074774D">
          <w:rPr>
            <w:webHidden/>
          </w:rPr>
          <w:tab/>
        </w:r>
        <w:r w:rsidR="0074774D">
          <w:rPr>
            <w:webHidden/>
          </w:rPr>
          <w:fldChar w:fldCharType="begin"/>
        </w:r>
        <w:r w:rsidR="0074774D">
          <w:rPr>
            <w:webHidden/>
          </w:rPr>
          <w:instrText xml:space="preserve"> PAGEREF _Toc521203205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rPr>
          <w:smallCaps/>
        </w:rPr>
      </w:pPr>
      <w:hyperlink w:anchor="_Toc521203206" w:history="1">
        <w:r w:rsidR="0074774D">
          <w:rPr>
            <w:rStyle w:val="Hyperlink"/>
          </w:rPr>
          <w:t>3.1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_Toc521203206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1"/>
        <w:rPr>
          <w:b w:val="0"/>
          <w:bCs w:val="0"/>
          <w:caps w:val="0"/>
        </w:rPr>
      </w:pPr>
      <w:hyperlink w:anchor="_Toc521203207" w:history="1">
        <w:r w:rsidR="0074774D">
          <w:rPr>
            <w:rStyle w:val="Hyperlink"/>
          </w:rPr>
          <w:t>4  REABILITY</w:t>
        </w:r>
        <w:r w:rsidR="0074774D">
          <w:rPr>
            <w:webHidden/>
          </w:rPr>
          <w:tab/>
        </w:r>
        <w:r w:rsidR="0074774D">
          <w:rPr>
            <w:webHidden/>
          </w:rPr>
          <w:fldChar w:fldCharType="begin"/>
        </w:r>
        <w:r w:rsidR="0074774D">
          <w:rPr>
            <w:webHidden/>
          </w:rPr>
          <w:instrText xml:space="preserve"> PAGEREF _Toc521203207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rPr>
          <w:smallCaps/>
        </w:rPr>
      </w:pPr>
      <w:hyperlink w:anchor="_Toc521203208" w:history="1">
        <w:r w:rsidR="0074774D">
          <w:rPr>
            <w:rStyle w:val="Hyperlink"/>
          </w:rPr>
          <w:t>4.1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_Toc521203208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1"/>
        <w:rPr>
          <w:b w:val="0"/>
          <w:bCs w:val="0"/>
          <w:caps w:val="0"/>
        </w:rPr>
      </w:pPr>
      <w:hyperlink w:anchor="_Toc521203209" w:history="1">
        <w:r w:rsidR="0074774D">
          <w:rPr>
            <w:rStyle w:val="Hyperlink"/>
          </w:rPr>
          <w:t>5  PERFOMANCE</w:t>
        </w:r>
        <w:r w:rsidR="0074774D">
          <w:rPr>
            <w:webHidden/>
          </w:rPr>
          <w:tab/>
        </w:r>
        <w:r w:rsidR="0074774D">
          <w:rPr>
            <w:webHidden/>
          </w:rPr>
          <w:fldChar w:fldCharType="begin"/>
        </w:r>
        <w:r w:rsidR="0074774D">
          <w:rPr>
            <w:webHidden/>
          </w:rPr>
          <w:instrText xml:space="preserve"> PAGEREF _Toc521203209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rPr>
          <w:smallCaps/>
        </w:rPr>
      </w:pPr>
      <w:hyperlink w:anchor="_Toc521203210" w:history="1">
        <w:r w:rsidR="0074774D">
          <w:rPr>
            <w:rStyle w:val="Hyperlink"/>
          </w:rPr>
          <w:t>5.1</w:t>
        </w:r>
        <w:r w:rsidR="0074774D">
          <w:rPr>
            <w:smallCaps/>
          </w:rPr>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_Toc521203210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1"/>
        <w:rPr>
          <w:b w:val="0"/>
          <w:bCs w:val="0"/>
          <w:caps w:val="0"/>
        </w:rPr>
      </w:pPr>
      <w:hyperlink w:anchor="_Toc521203211" w:history="1">
        <w:r w:rsidR="0074774D">
          <w:rPr>
            <w:rStyle w:val="Hyperlink"/>
          </w:rPr>
          <w:t>6  SUPPORTABILITY</w:t>
        </w:r>
        <w:r w:rsidR="0074774D">
          <w:rPr>
            <w:webHidden/>
          </w:rPr>
          <w:tab/>
        </w:r>
        <w:r w:rsidR="0074774D">
          <w:rPr>
            <w:webHidden/>
          </w:rPr>
          <w:fldChar w:fldCharType="begin"/>
        </w:r>
        <w:r w:rsidR="0074774D">
          <w:rPr>
            <w:webHidden/>
          </w:rPr>
          <w:instrText xml:space="preserve"> PAGEREF _Toc521203211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pPr>
      <w:hyperlink w:anchor="_Toc521203212" w:history="1">
        <w:r w:rsidR="0074774D">
          <w:rPr>
            <w:rStyle w:val="Hyperlink"/>
          </w:rPr>
          <w:t>6.1</w:t>
        </w:r>
        <w:r w:rsidR="0074774D">
          <w:tab/>
        </w:r>
        <w:r w:rsidR="0074774D">
          <w:rPr>
            <w:rStyle w:val="Hyperlink"/>
          </w:rPr>
          <w:t>&lt;Request number one&gt;</w:t>
        </w:r>
        <w:r w:rsidR="0074774D">
          <w:rPr>
            <w:webHidden/>
          </w:rPr>
          <w:tab/>
        </w:r>
        <w:r w:rsidR="0074774D">
          <w:rPr>
            <w:webHidden/>
          </w:rPr>
          <w:fldChar w:fldCharType="begin"/>
        </w:r>
        <w:r w:rsidR="0074774D">
          <w:rPr>
            <w:webHidden/>
          </w:rPr>
          <w:instrText xml:space="preserve"> PAGEREF _Toc521203212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1"/>
        <w:rPr>
          <w:b w:val="0"/>
          <w:bCs w:val="0"/>
          <w:caps w:val="0"/>
        </w:rPr>
      </w:pPr>
      <w:hyperlink w:anchor="_Toc521203213" w:history="1">
        <w:r w:rsidR="0074774D">
          <w:rPr>
            <w:rStyle w:val="Hyperlink"/>
          </w:rPr>
          <w:t>7  BUSINESS RULES AND REGULATIONS</w:t>
        </w:r>
        <w:r w:rsidR="0074774D">
          <w:rPr>
            <w:webHidden/>
          </w:rPr>
          <w:tab/>
        </w:r>
        <w:r w:rsidR="0074774D">
          <w:rPr>
            <w:webHidden/>
          </w:rPr>
          <w:fldChar w:fldCharType="begin"/>
        </w:r>
        <w:r w:rsidR="0074774D">
          <w:rPr>
            <w:webHidden/>
          </w:rPr>
          <w:instrText xml:space="preserve"> PAGEREF _Toc521203213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rPr>
          <w:smallCaps/>
        </w:rPr>
      </w:pPr>
      <w:hyperlink w:anchor="_Toc521203214" w:history="1">
        <w:r w:rsidR="0074774D">
          <w:rPr>
            <w:rStyle w:val="Hyperlink"/>
          </w:rPr>
          <w:t>7.1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_Toc521203214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1"/>
        <w:rPr>
          <w:b w:val="0"/>
          <w:bCs w:val="0"/>
          <w:caps w:val="0"/>
        </w:rPr>
      </w:pPr>
      <w:hyperlink w:anchor="_Toc521203215" w:history="1">
        <w:r w:rsidR="0074774D">
          <w:rPr>
            <w:rStyle w:val="Hyperlink"/>
          </w:rPr>
          <w:t>8  TECHNOLOGY RULES AND LIMITATIONS</w:t>
        </w:r>
        <w:r w:rsidR="0074774D">
          <w:rPr>
            <w:webHidden/>
          </w:rPr>
          <w:tab/>
        </w:r>
        <w:r w:rsidR="0074774D">
          <w:rPr>
            <w:webHidden/>
          </w:rPr>
          <w:fldChar w:fldCharType="begin"/>
        </w:r>
        <w:r w:rsidR="0074774D">
          <w:rPr>
            <w:webHidden/>
          </w:rPr>
          <w:instrText xml:space="preserve"> PAGEREF _Toc521203215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2059AD">
      <w:pPr>
        <w:pStyle w:val="TOC2"/>
        <w:rPr>
          <w:smallCaps/>
        </w:rPr>
      </w:pPr>
      <w:hyperlink w:anchor="_Toc521203216" w:history="1">
        <w:r w:rsidR="0074774D">
          <w:rPr>
            <w:rStyle w:val="Hyperlink"/>
          </w:rPr>
          <w:t>8.1</w:t>
        </w:r>
        <w:r w:rsidR="0074774D">
          <w:rPr>
            <w:smallCaps/>
          </w:rPr>
          <w:tab/>
        </w:r>
        <w:r w:rsidR="0074774D">
          <w:rPr>
            <w:rStyle w:val="Hyperlink"/>
          </w:rPr>
          <w:t>&lt;Reference number one&gt;</w:t>
        </w:r>
        <w:r w:rsidR="0074774D">
          <w:rPr>
            <w:webHidden/>
          </w:rPr>
          <w:tab/>
        </w:r>
        <w:r w:rsidR="0074774D">
          <w:rPr>
            <w:webHidden/>
          </w:rPr>
          <w:fldChar w:fldCharType="begin"/>
        </w:r>
        <w:r w:rsidR="0074774D">
          <w:rPr>
            <w:webHidden/>
          </w:rPr>
          <w:instrText xml:space="preserve"> PAGEREF _Toc521203216 \h </w:instrText>
        </w:r>
        <w:r w:rsidR="0074774D">
          <w:rPr>
            <w:webHidden/>
          </w:rPr>
        </w:r>
        <w:r w:rsidR="0074774D">
          <w:rPr>
            <w:webHidden/>
          </w:rPr>
          <w:fldChar w:fldCharType="separate"/>
        </w:r>
        <w:r w:rsidR="00655434">
          <w:rPr>
            <w:webHidden/>
          </w:rPr>
          <w:t>3</w:t>
        </w:r>
        <w:r w:rsidR="0074774D">
          <w:rPr>
            <w:webHidden/>
          </w:rPr>
          <w:fldChar w:fldCharType="end"/>
        </w:r>
      </w:hyperlink>
    </w:p>
    <w:p w:rsidR="0074774D" w:rsidRDefault="0074774D">
      <w:r>
        <w:rPr>
          <w:b/>
          <w:bCs/>
          <w:lang w:val="en-GB"/>
        </w:rPr>
        <w:fldChar w:fldCharType="end"/>
      </w:r>
    </w:p>
    <w:p w:rsidR="0074774D" w:rsidRDefault="0074774D">
      <w:pPr>
        <w:sectPr w:rsidR="0074774D">
          <w:headerReference w:type="default" r:id="rId8"/>
          <w:footerReference w:type="default" r:id="rId9"/>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521203197"/>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bookmarkEnd w:id="3"/>
    </w:p>
    <w:p w:rsidR="00D53256" w:rsidRPr="00D53256" w:rsidRDefault="00D53256" w:rsidP="00D53256">
      <w:r>
        <w:t>(</w:t>
      </w:r>
      <w:proofErr w:type="spellStart"/>
      <w:r>
        <w:t>Gioi</w:t>
      </w:r>
      <w:proofErr w:type="spellEnd"/>
      <w:r>
        <w:t xml:space="preserve"> </w:t>
      </w:r>
      <w:proofErr w:type="spellStart"/>
      <w:r>
        <w:t>thieu</w:t>
      </w:r>
      <w:proofErr w:type="spellEnd"/>
      <w:r>
        <w:t xml:space="preserve"> </w:t>
      </w:r>
      <w:proofErr w:type="spellStart"/>
      <w:r>
        <w:t>ve</w:t>
      </w:r>
      <w:proofErr w:type="spellEnd"/>
      <w:r>
        <w:t xml:space="preserve"> </w:t>
      </w:r>
      <w:proofErr w:type="gramStart"/>
      <w:r>
        <w:t>tai</w:t>
      </w:r>
      <w:proofErr w:type="gramEnd"/>
      <w:r>
        <w:t xml:space="preserve"> lieu)</w:t>
      </w:r>
    </w:p>
    <w:p w:rsidR="00D329A7" w:rsidRDefault="00D329A7">
      <w:r>
        <w:t xml:space="preserve">Give Ho Chi Minh </w:t>
      </w:r>
      <w:r w:rsidR="00233F9A">
        <w:t>City</w:t>
      </w:r>
      <w:r>
        <w:t xml:space="preserve"> tourist information and introduce basic Vietnamese sentences </w:t>
      </w:r>
      <w:r w:rsidR="003F0418">
        <w:t xml:space="preserve">for </w:t>
      </w:r>
      <w:r w:rsidR="00E406A0">
        <w:t>foreign</w:t>
      </w:r>
      <w:r w:rsidR="003F0418">
        <w:t xml:space="preserve"> tourist.</w:t>
      </w:r>
    </w:p>
    <w:p w:rsidR="0074774D" w:rsidRDefault="0074774D">
      <w:pPr>
        <w:pStyle w:val="Heading2"/>
      </w:pPr>
      <w:bookmarkStart w:id="10" w:name="_Toc484338387"/>
      <w:bookmarkStart w:id="11" w:name="_Toc484831306"/>
      <w:bookmarkStart w:id="12" w:name="_Toc502027839"/>
      <w:bookmarkStart w:id="13" w:name="_Toc521203198"/>
      <w:r>
        <w:t>Purpose</w:t>
      </w:r>
      <w:bookmarkEnd w:id="10"/>
      <w:bookmarkEnd w:id="11"/>
      <w:bookmarkEnd w:id="12"/>
      <w:bookmarkEnd w:id="13"/>
    </w:p>
    <w:p w:rsidR="0074774D" w:rsidRDefault="0030065C">
      <w:r>
        <w:t>Provide famous destination</w:t>
      </w:r>
      <w:r w:rsidR="00233F9A">
        <w:t xml:space="preserve">, food, culture, history, shopping, </w:t>
      </w:r>
      <w:r w:rsidR="00D74AC3">
        <w:t>and transport</w:t>
      </w:r>
      <w:r w:rsidR="00233F9A">
        <w:t xml:space="preserve"> information</w:t>
      </w:r>
      <w:r>
        <w:t xml:space="preserve"> in Ho Chi Minh </w:t>
      </w:r>
      <w:r w:rsidR="00114922">
        <w:t>C</w:t>
      </w:r>
      <w:r>
        <w:t>ity.</w:t>
      </w:r>
    </w:p>
    <w:p w:rsidR="0030065C" w:rsidRDefault="0030065C">
      <w:r>
        <w:t xml:space="preserve">Instruct user </w:t>
      </w:r>
      <w:r w:rsidR="00A5254C">
        <w:t>communication</w:t>
      </w:r>
      <w:r>
        <w:t xml:space="preserve"> with local </w:t>
      </w:r>
      <w:r w:rsidR="00114922">
        <w:t>people easier by communication sentences like express how to go to a location, buy an item, and greeting in Vietnamese and play sounds.</w:t>
      </w:r>
    </w:p>
    <w:p w:rsidR="0074774D" w:rsidRDefault="0074774D">
      <w:pPr>
        <w:pStyle w:val="Heading2"/>
      </w:pPr>
      <w:bookmarkStart w:id="14" w:name="_Toc484338388"/>
      <w:bookmarkStart w:id="15" w:name="_Toc484831307"/>
      <w:bookmarkStart w:id="16" w:name="_Toc502027840"/>
      <w:bookmarkStart w:id="17" w:name="_Toc521203199"/>
      <w:r>
        <w:t>Scope</w:t>
      </w:r>
      <w:bookmarkEnd w:id="14"/>
      <w:bookmarkEnd w:id="15"/>
      <w:bookmarkEnd w:id="16"/>
      <w:bookmarkEnd w:id="17"/>
    </w:p>
    <w:p w:rsidR="00114922" w:rsidRDefault="00114922">
      <w:r>
        <w:t xml:space="preserve">Ho Chi Minh City Tour Guide will introduce useful information for tourist when they travel in Ho Chi Minh City. It’s not only </w:t>
      </w:r>
      <w:r w:rsidR="00423A1D">
        <w:t xml:space="preserve">upload to online market like Google Play, </w:t>
      </w:r>
      <w:proofErr w:type="spellStart"/>
      <w:r w:rsidR="00423A1D">
        <w:t>AppStore</w:t>
      </w:r>
      <w:proofErr w:type="spellEnd"/>
      <w:r w:rsidR="00423A1D">
        <w:t>, BlackBerry World, … and also delivery in airport, hotel, restaurant, bus stop, train station, … many as many location that user get it easy. It’</w:t>
      </w:r>
      <w:r w:rsidR="005144AC">
        <w:t>s free for tourist and completely offline so no need any Internet connection.</w:t>
      </w:r>
    </w:p>
    <w:p w:rsidR="0074774D" w:rsidRDefault="0074774D">
      <w:pPr>
        <w:pStyle w:val="Heading2"/>
      </w:pPr>
      <w:bookmarkStart w:id="18" w:name="_Toc484338389"/>
      <w:bookmarkStart w:id="19" w:name="_Toc484831308"/>
      <w:bookmarkStart w:id="20" w:name="_Toc502027841"/>
      <w:bookmarkStart w:id="21" w:name="_Toc521203200"/>
      <w:r>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74774D" w:rsidRDefault="0074774D">
      <w:pPr>
        <w:pStyle w:val="Heading2"/>
      </w:pPr>
      <w:bookmarkStart w:id="22" w:name="_Toc484338390"/>
      <w:bookmarkStart w:id="23" w:name="_Toc484831309"/>
      <w:bookmarkStart w:id="24" w:name="_Toc502027842"/>
      <w:bookmarkStart w:id="25" w:name="_Toc521203201"/>
      <w:r>
        <w:t>References</w:t>
      </w:r>
      <w:bookmarkEnd w:id="22"/>
      <w:bookmarkEnd w:id="23"/>
      <w:bookmarkEnd w:id="24"/>
      <w:bookmarkEnd w:id="25"/>
    </w:p>
    <w:p w:rsidR="0074774D" w:rsidRDefault="0074774D">
      <w:pPr>
        <w:pStyle w:val="BodyTextIndent"/>
      </w:pPr>
      <w:r>
        <w:t>&lt;This section should provide a complete list of all the applicable and reference documents, identified by title, author and date. Each document should be marked as applicable or reference. If appropriate, report number, journal name and publishing organization should be included.&gt;</w:t>
      </w:r>
    </w:p>
    <w:p w:rsidR="0074774D" w:rsidRDefault="0074774D">
      <w:pPr>
        <w:pStyle w:val="Heading2"/>
      </w:pPr>
      <w:bookmarkStart w:id="26" w:name="_Toc484338391"/>
      <w:bookmarkStart w:id="27" w:name="_Toc484831310"/>
      <w:bookmarkStart w:id="28" w:name="_Toc502027843"/>
      <w:bookmarkStart w:id="29" w:name="_Toc521203202"/>
      <w:r>
        <w:t>Overview</w:t>
      </w:r>
      <w:bookmarkEnd w:id="26"/>
      <w:bookmarkEnd w:id="27"/>
      <w:bookmarkEnd w:id="28"/>
      <w:bookmarkEnd w:id="29"/>
    </w:p>
    <w:p w:rsidR="0074774D" w:rsidRDefault="0074774D">
      <w:r>
        <w:t>&lt;This section should:</w:t>
      </w:r>
    </w:p>
    <w:p w:rsidR="0074774D" w:rsidRDefault="0074774D">
      <w:proofErr w:type="gramStart"/>
      <w:r>
        <w:lastRenderedPageBreak/>
        <w:t>describe</w:t>
      </w:r>
      <w:proofErr w:type="gramEnd"/>
      <w:r>
        <w:t xml:space="preserve"> what the rest of the URD contains</w:t>
      </w:r>
    </w:p>
    <w:p w:rsidR="0074774D" w:rsidRDefault="0074774D">
      <w:proofErr w:type="gramStart"/>
      <w:r>
        <w:t>explain</w:t>
      </w:r>
      <w:proofErr w:type="gramEnd"/>
      <w:r>
        <w:t xml:space="preserve"> how the URD is organized&gt;</w:t>
      </w:r>
    </w:p>
    <w:p w:rsidR="0074774D" w:rsidRDefault="0074774D">
      <w:pPr>
        <w:pStyle w:val="Heading1"/>
      </w:pPr>
      <w:bookmarkStart w:id="30" w:name="Functionality"/>
      <w:bookmarkStart w:id="31" w:name="_Toc484831311"/>
      <w:bookmarkStart w:id="32" w:name="_Toc502027844"/>
      <w:bookmarkStart w:id="33" w:name="_Toc521203203"/>
      <w:bookmarkEnd w:id="30"/>
      <w:r>
        <w:lastRenderedPageBreak/>
        <w:t>FUNCTIONALITY</w:t>
      </w:r>
      <w:bookmarkEnd w:id="31"/>
      <w:bookmarkEnd w:id="32"/>
      <w:bookmarkEnd w:id="33"/>
    </w:p>
    <w:p w:rsidR="0074774D" w:rsidRDefault="001972AF">
      <w:pPr>
        <w:pStyle w:val="Heading2"/>
      </w:pPr>
      <w:r>
        <w:t xml:space="preserve">Give Ho Chi Minh tourist information </w:t>
      </w:r>
    </w:p>
    <w:p w:rsidR="003B0607" w:rsidRDefault="003B0607">
      <w:r>
        <w:t xml:space="preserve">Provide the detail Ho Chi </w:t>
      </w:r>
      <w:proofErr w:type="spellStart"/>
      <w:r>
        <w:t>Chi</w:t>
      </w:r>
      <w:proofErr w:type="spellEnd"/>
      <w:r>
        <w:t xml:space="preserve">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5144AC" w:rsidRDefault="005144AC" w:rsidP="005144AC">
      <w:pPr>
        <w:pStyle w:val="Heading2"/>
      </w:pPr>
      <w:bookmarkStart w:id="34" w:name="_GoBack"/>
      <w:bookmarkEnd w:id="34"/>
      <w:r>
        <w:t xml:space="preserve">Play </w:t>
      </w:r>
      <w:r w:rsidR="007A4A11">
        <w:t xml:space="preserve">sound of </w:t>
      </w:r>
      <w:r w:rsidR="005E3A3B">
        <w:t xml:space="preserve">Vietnamese communication </w:t>
      </w:r>
      <w:r w:rsidR="007A4A11">
        <w:t xml:space="preserve">sentences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r>
        <w:t xml:space="preserve">Search </w:t>
      </w:r>
      <w:r w:rsidR="00A5254C">
        <w:t>information</w:t>
      </w:r>
      <w:r>
        <w:t xml:space="preserve"> and sentences by keyword</w:t>
      </w:r>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A4A11" w:rsidRDefault="007A4A11" w:rsidP="007A4A11">
      <w:pPr>
        <w:pStyle w:val="Heading2"/>
      </w:pPr>
      <w:r>
        <w:t>Recommend these topic</w:t>
      </w:r>
      <w:r w:rsidR="004C6756">
        <w:t>s</w:t>
      </w:r>
      <w:r>
        <w:t xml:space="preserve"> related which user reading</w:t>
      </w:r>
    </w:p>
    <w:p w:rsidR="004C6756" w:rsidRPr="004C6756" w:rsidRDefault="004C6756" w:rsidP="004C6756">
      <w:r>
        <w:t xml:space="preserve">When user is reading a topic, the application shows these topics have relationship with it by a recommendation engine. </w:t>
      </w:r>
      <w:r w:rsidR="00BF2333">
        <w:t xml:space="preserve">It suggests the information suitable and useful for user. </w:t>
      </w:r>
    </w:p>
    <w:p w:rsidR="0074774D" w:rsidRDefault="0074774D">
      <w:pPr>
        <w:pStyle w:val="Heading1"/>
      </w:pPr>
      <w:bookmarkStart w:id="35" w:name="_Toc502027846"/>
      <w:bookmarkStart w:id="36" w:name="_Toc521203205"/>
      <w:r>
        <w:lastRenderedPageBreak/>
        <w:t>USABILITY</w:t>
      </w:r>
      <w:bookmarkEnd w:id="35"/>
      <w:bookmarkEnd w:id="36"/>
    </w:p>
    <w:p w:rsidR="0074774D" w:rsidRDefault="0074774D">
      <w:pPr>
        <w:pStyle w:val="Heading2"/>
      </w:pPr>
      <w:bookmarkStart w:id="37" w:name="_Toc484831314"/>
      <w:bookmarkStart w:id="38" w:name="_Toc502027847"/>
      <w:bookmarkStart w:id="39" w:name="_Toc521203206"/>
      <w:r>
        <w:t>&lt;Request number one&gt;</w:t>
      </w:r>
      <w:bookmarkEnd w:id="37"/>
      <w:bookmarkEnd w:id="38"/>
      <w:bookmarkEnd w:id="39"/>
    </w:p>
    <w:p w:rsidR="0074774D" w:rsidRDefault="0074774D">
      <w:pPr>
        <w:pStyle w:val="BodyTextIndent"/>
      </w:pPr>
      <w:r>
        <w:t>&lt;A</w:t>
      </w:r>
      <w:proofErr w:type="gramStart"/>
      <w:r>
        <w:t>  brief</w:t>
      </w:r>
      <w:proofErr w:type="gramEnd"/>
      <w:r>
        <w:t xml:space="preserve"> description of the request. Note of what decision has been made on it and how the reques</w:t>
      </w:r>
      <w:bookmarkStart w:id="40" w:name="_Hlt484852131"/>
      <w:bookmarkEnd w:id="40"/>
      <w:r>
        <w:t>t will be considered.&gt;</w:t>
      </w:r>
    </w:p>
    <w:p w:rsidR="0074774D" w:rsidRDefault="0074774D">
      <w:pPr>
        <w:pStyle w:val="Heading1"/>
      </w:pPr>
      <w:bookmarkStart w:id="41" w:name="_Toc502027848"/>
      <w:bookmarkStart w:id="42" w:name="_Toc521203207"/>
      <w:r>
        <w:lastRenderedPageBreak/>
        <w:t>REABILITY</w:t>
      </w:r>
      <w:bookmarkEnd w:id="41"/>
      <w:bookmarkEnd w:id="42"/>
    </w:p>
    <w:p w:rsidR="0074774D" w:rsidRDefault="0074774D">
      <w:pPr>
        <w:pStyle w:val="Heading2"/>
      </w:pPr>
      <w:bookmarkStart w:id="43" w:name="_Toc484831316"/>
      <w:bookmarkStart w:id="44" w:name="_Toc502027849"/>
      <w:bookmarkStart w:id="45" w:name="_Toc521203208"/>
      <w:r>
        <w:t>&lt;Request number one&gt;</w:t>
      </w:r>
      <w:bookmarkEnd w:id="43"/>
      <w:bookmarkEnd w:id="44"/>
      <w:bookmarkEnd w:id="45"/>
    </w:p>
    <w:p w:rsidR="0074774D" w:rsidRDefault="0074774D">
      <w:r>
        <w:t>&lt;A brief description of the request. Note of what decision has been made on it and how the request will be considered.&gt;</w:t>
      </w:r>
    </w:p>
    <w:p w:rsidR="0074774D" w:rsidRDefault="0074774D">
      <w:pPr>
        <w:pStyle w:val="Heading1"/>
      </w:pPr>
      <w:bookmarkStart w:id="46" w:name="_Toc502027850"/>
      <w:bookmarkStart w:id="47" w:name="_Toc521203209"/>
      <w:r>
        <w:lastRenderedPageBreak/>
        <w:t>PERFOMANCE</w:t>
      </w:r>
      <w:bookmarkEnd w:id="46"/>
      <w:bookmarkEnd w:id="47"/>
    </w:p>
    <w:p w:rsidR="0074774D" w:rsidRDefault="0074774D">
      <w:pPr>
        <w:pStyle w:val="Heading2"/>
      </w:pPr>
      <w:bookmarkStart w:id="48" w:name="_Toc484831318"/>
      <w:bookmarkStart w:id="49" w:name="_Toc502027851"/>
      <w:bookmarkStart w:id="50" w:name="_Toc521203210"/>
      <w:r>
        <w:t>&lt;Request number one&gt;</w:t>
      </w:r>
      <w:bookmarkEnd w:id="48"/>
      <w:bookmarkEnd w:id="49"/>
      <w:bookmarkEnd w:id="50"/>
    </w:p>
    <w:p w:rsidR="0074774D" w:rsidRDefault="0074774D">
      <w:r>
        <w:t>&lt;A brief description of the request. Note of what decision has been made on it and how the request will be considered.&gt;</w:t>
      </w:r>
    </w:p>
    <w:p w:rsidR="0074774D" w:rsidRDefault="0074774D">
      <w:pPr>
        <w:pStyle w:val="Heading1"/>
      </w:pPr>
      <w:bookmarkStart w:id="51" w:name="_Toc502027852"/>
      <w:bookmarkStart w:id="52" w:name="_Toc521203211"/>
      <w:r>
        <w:lastRenderedPageBreak/>
        <w:t>SUPPORTABILITY</w:t>
      </w:r>
      <w:bookmarkEnd w:id="51"/>
      <w:bookmarkEnd w:id="52"/>
    </w:p>
    <w:p w:rsidR="0074774D" w:rsidRDefault="0074774D">
      <w:pPr>
        <w:pStyle w:val="Heading2"/>
      </w:pPr>
      <w:bookmarkStart w:id="53" w:name="_Toc484831320"/>
      <w:bookmarkStart w:id="54" w:name="_Toc502027853"/>
      <w:bookmarkStart w:id="55" w:name="_Toc521203212"/>
      <w:r>
        <w:t>&lt;Request number one&gt;</w:t>
      </w:r>
      <w:bookmarkEnd w:id="53"/>
      <w:bookmarkEnd w:id="54"/>
      <w:bookmarkEnd w:id="55"/>
    </w:p>
    <w:p w:rsidR="0074774D" w:rsidRDefault="0074774D">
      <w:r>
        <w:t>&lt;A brief description of the request. Note of what decision has been made on it and how the request will be considered.&gt;</w:t>
      </w:r>
    </w:p>
    <w:p w:rsidR="0074774D" w:rsidRDefault="0074774D">
      <w:pPr>
        <w:pStyle w:val="Heading1"/>
      </w:pPr>
      <w:bookmarkStart w:id="56" w:name="_Toc484831321"/>
      <w:bookmarkStart w:id="57" w:name="_Toc502027854"/>
      <w:bookmarkStart w:id="58" w:name="_Toc521203213"/>
      <w:r>
        <w:rPr>
          <w:noProof/>
        </w:rPr>
        <w:lastRenderedPageBreak/>
        <w:t>BUSINESS RULES AND REGULATIONS</w:t>
      </w:r>
      <w:bookmarkEnd w:id="56"/>
      <w:bookmarkEnd w:id="57"/>
      <w:bookmarkEnd w:id="58"/>
    </w:p>
    <w:p w:rsidR="0074774D" w:rsidRDefault="0074774D">
      <w:pPr>
        <w:pStyle w:val="Heading2"/>
      </w:pPr>
      <w:bookmarkStart w:id="59" w:name="_Toc431207027"/>
      <w:bookmarkStart w:id="60" w:name="_Toc438354944"/>
      <w:bookmarkStart w:id="61" w:name="_Toc484831322"/>
      <w:bookmarkStart w:id="62" w:name="_Toc502027855"/>
      <w:bookmarkStart w:id="63" w:name="_Toc521203214"/>
      <w:r>
        <w:t>&lt;Reference number one&gt;</w:t>
      </w:r>
      <w:bookmarkEnd w:id="59"/>
      <w:bookmarkEnd w:id="60"/>
      <w:bookmarkEnd w:id="61"/>
      <w:bookmarkEnd w:id="62"/>
      <w:bookmarkEnd w:id="63"/>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4" w:name="_Toc502027856"/>
      <w:bookmarkStart w:id="65" w:name="_Toc521203215"/>
      <w:bookmarkStart w:id="66" w:name="_Toc484831323"/>
      <w:r>
        <w:rPr>
          <w:noProof/>
        </w:rPr>
        <w:lastRenderedPageBreak/>
        <w:t>TECHNOLOGY RULES AND LIMITATIONS</w:t>
      </w:r>
      <w:bookmarkEnd w:id="64"/>
      <w:bookmarkEnd w:id="65"/>
      <w:r>
        <w:rPr>
          <w:noProof/>
        </w:rPr>
        <w:t xml:space="preserve"> </w:t>
      </w:r>
      <w:bookmarkEnd w:id="66"/>
    </w:p>
    <w:p w:rsidR="0074774D" w:rsidRDefault="0074774D">
      <w:pPr>
        <w:pStyle w:val="Heading2"/>
      </w:pPr>
      <w:bookmarkStart w:id="67" w:name="_Toc484831324"/>
      <w:bookmarkStart w:id="68" w:name="_Toc502027857"/>
      <w:bookmarkStart w:id="69" w:name="_Toc521203216"/>
      <w:r>
        <w:t>&lt;Reference number one&gt;</w:t>
      </w:r>
      <w:bookmarkEnd w:id="67"/>
      <w:bookmarkEnd w:id="68"/>
      <w:bookmarkEnd w:id="69"/>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headerReference w:type="default" r:id="rId10"/>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9AD" w:rsidRDefault="002059AD">
      <w:pPr>
        <w:spacing w:before="0" w:line="240" w:lineRule="auto"/>
      </w:pPr>
      <w:r>
        <w:separator/>
      </w:r>
    </w:p>
  </w:endnote>
  <w:endnote w:type="continuationSeparator" w:id="0">
    <w:p w:rsidR="002059AD" w:rsidRDefault="002059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D53256">
      <w:rPr>
        <w:rStyle w:val="PageNumber"/>
        <w:noProof/>
      </w:rPr>
      <w:t>7</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D53256">
      <w:rPr>
        <w:rStyle w:val="PageNumber"/>
        <w:noProof/>
      </w:rPr>
      <w:t>13</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9AD" w:rsidRDefault="002059AD">
      <w:pPr>
        <w:spacing w:before="0" w:line="240" w:lineRule="auto"/>
      </w:pPr>
      <w:r>
        <w:separator/>
      </w:r>
    </w:p>
  </w:footnote>
  <w:footnote w:type="continuationSeparator" w:id="0">
    <w:p w:rsidR="002059AD" w:rsidRDefault="002059A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D329A7">
    <w:pPr>
      <w:pStyle w:val="Header"/>
    </w:pPr>
    <w:r>
      <w:t>HTTPS</w:t>
    </w:r>
    <w:r w:rsidR="00BA0048">
      <w:t xml:space="preserve"> - User Requirement</w:t>
    </w:r>
    <w:r w:rsidR="00BA0048">
      <w:tab/>
    </w:r>
    <w:r w:rsidR="00BA0048">
      <w:tab/>
      <w:t>v</w:t>
    </w:r>
    <w:r>
      <w:t>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3E0E71">
    <w:pPr>
      <w:pStyle w:val="Header"/>
    </w:pPr>
    <w:r>
      <w:t>HTTPS</w:t>
    </w:r>
    <w:r w:rsidR="00DD15F6">
      <w:t xml:space="preserve"> - User Requirement</w:t>
    </w:r>
    <w:r w:rsidR="00DD15F6">
      <w:tab/>
    </w:r>
    <w:r w:rsidR="00DD15F6">
      <w:tab/>
      <w:t>v</w:t>
    </w:r>
    <w: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2">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3">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4">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8">
    <w:nsid w:val="69DE2537"/>
    <w:multiLevelType w:val="singleLevel"/>
    <w:tmpl w:val="A2B453D0"/>
    <w:name w:val="52222"/>
    <w:lvl w:ilvl="0">
      <w:start w:val="1"/>
      <w:numFmt w:val="decimal"/>
      <w:lvlText w:val="%1."/>
      <w:lvlJc w:val="left"/>
      <w:pPr>
        <w:tabs>
          <w:tab w:val="num" w:pos="360"/>
        </w:tabs>
        <w:ind w:left="216" w:hanging="216"/>
      </w:pPr>
    </w:lvl>
  </w:abstractNum>
  <w:abstractNum w:abstractNumId="19">
    <w:nsid w:val="6CAE2D27"/>
    <w:multiLevelType w:val="singleLevel"/>
    <w:tmpl w:val="A2B453D0"/>
    <w:name w:val="522222"/>
    <w:lvl w:ilvl="0">
      <w:start w:val="1"/>
      <w:numFmt w:val="decimal"/>
      <w:lvlText w:val="%1."/>
      <w:lvlJc w:val="left"/>
      <w:pPr>
        <w:tabs>
          <w:tab w:val="num" w:pos="360"/>
        </w:tabs>
        <w:ind w:left="216" w:hanging="216"/>
      </w:pPr>
    </w:lvl>
  </w:abstractNum>
  <w:abstractNum w:abstractNumId="20">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2">
    <w:nsid w:val="6F554E85"/>
    <w:multiLevelType w:val="singleLevel"/>
    <w:tmpl w:val="A2B453D0"/>
    <w:name w:val="5"/>
    <w:lvl w:ilvl="0">
      <w:start w:val="1"/>
      <w:numFmt w:val="decimal"/>
      <w:lvlText w:val="%1."/>
      <w:lvlJc w:val="left"/>
      <w:pPr>
        <w:tabs>
          <w:tab w:val="num" w:pos="360"/>
        </w:tabs>
        <w:ind w:left="216" w:hanging="216"/>
      </w:pPr>
    </w:lvl>
  </w:abstractNum>
  <w:abstractNum w:abstractNumId="23">
    <w:nsid w:val="703A2D81"/>
    <w:multiLevelType w:val="singleLevel"/>
    <w:tmpl w:val="A2B453D0"/>
    <w:name w:val="5222"/>
    <w:lvl w:ilvl="0">
      <w:start w:val="1"/>
      <w:numFmt w:val="decimal"/>
      <w:lvlText w:val="%1."/>
      <w:lvlJc w:val="left"/>
      <w:pPr>
        <w:tabs>
          <w:tab w:val="num" w:pos="360"/>
        </w:tabs>
        <w:ind w:left="216" w:hanging="216"/>
      </w:pPr>
    </w:lvl>
  </w:abstractNum>
  <w:abstractNum w:abstractNumId="24">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5">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0"/>
  </w:num>
  <w:num w:numId="2">
    <w:abstractNumId w:val="25"/>
  </w:num>
  <w:num w:numId="3">
    <w:abstractNumId w:val="9"/>
  </w:num>
  <w:num w:numId="4">
    <w:abstractNumId w:val="15"/>
  </w:num>
  <w:num w:numId="5">
    <w:abstractNumId w:val="7"/>
  </w:num>
  <w:num w:numId="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114922"/>
    <w:rsid w:val="001972AF"/>
    <w:rsid w:val="001F3F45"/>
    <w:rsid w:val="002059AD"/>
    <w:rsid w:val="00212437"/>
    <w:rsid w:val="00233F9A"/>
    <w:rsid w:val="002F3266"/>
    <w:rsid w:val="0030065C"/>
    <w:rsid w:val="003A0211"/>
    <w:rsid w:val="003B0607"/>
    <w:rsid w:val="003E0E71"/>
    <w:rsid w:val="003F0418"/>
    <w:rsid w:val="004127F4"/>
    <w:rsid w:val="00423A1D"/>
    <w:rsid w:val="0045756C"/>
    <w:rsid w:val="004C6756"/>
    <w:rsid w:val="005144AC"/>
    <w:rsid w:val="005E3A3B"/>
    <w:rsid w:val="00655434"/>
    <w:rsid w:val="0066797C"/>
    <w:rsid w:val="0072638E"/>
    <w:rsid w:val="007349FE"/>
    <w:rsid w:val="0074774D"/>
    <w:rsid w:val="007A4A11"/>
    <w:rsid w:val="00826FCE"/>
    <w:rsid w:val="008B6C0C"/>
    <w:rsid w:val="00A026A4"/>
    <w:rsid w:val="00A5254C"/>
    <w:rsid w:val="00BA0048"/>
    <w:rsid w:val="00BC41F1"/>
    <w:rsid w:val="00BD3357"/>
    <w:rsid w:val="00BF2333"/>
    <w:rsid w:val="00C70BAE"/>
    <w:rsid w:val="00CA5DB9"/>
    <w:rsid w:val="00D014F4"/>
    <w:rsid w:val="00D329A7"/>
    <w:rsid w:val="00D53256"/>
    <w:rsid w:val="00D74AC3"/>
    <w:rsid w:val="00DD15F6"/>
    <w:rsid w:val="00DE0EB7"/>
    <w:rsid w:val="00E145EC"/>
    <w:rsid w:val="00E20B56"/>
    <w:rsid w:val="00E406A0"/>
    <w:rsid w:val="00E9751F"/>
    <w:rsid w:val="00EF29C2"/>
    <w:rsid w:val="00F56517"/>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2716B079-53E0-4064-B89A-50A06FA2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semiHidden/>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Template_User_requirement_document</Template>
  <TotalTime>228</TotalTime>
  <Pages>13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6528</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TuanEagle</cp:lastModifiedBy>
  <cp:revision>26</cp:revision>
  <cp:lastPrinted>2005-09-26T11:27:00Z</cp:lastPrinted>
  <dcterms:created xsi:type="dcterms:W3CDTF">2013-01-11T04:33:00Z</dcterms:created>
  <dcterms:modified xsi:type="dcterms:W3CDTF">2013-01-14T19:50:00Z</dcterms:modified>
  <cp:category>Template</cp:category>
</cp:coreProperties>
</file>