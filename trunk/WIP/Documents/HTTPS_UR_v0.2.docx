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73099810" wp14:editId="521B8177">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2C72D9">
        <w:t>2</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w:t>
      </w:r>
      <w:r w:rsidR="001A3CE2">
        <w:rPr>
          <w:b/>
          <w:bCs/>
        </w:rPr>
        <w:t>4</w:t>
      </w:r>
      <w:r>
        <w:rPr>
          <w:b/>
          <w:bCs/>
        </w:rPr>
        <w:t>/1/2013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F7302">
            <w:pPr>
              <w:pStyle w:val="Bang"/>
            </w:pPr>
            <w:r>
              <w:t>14/1/2013</w:t>
            </w:r>
          </w:p>
        </w:tc>
        <w:tc>
          <w:tcPr>
            <w:tcW w:w="1890" w:type="dxa"/>
            <w:tcBorders>
              <w:top w:val="single" w:sz="4" w:space="0" w:color="auto"/>
              <w:left w:val="single" w:sz="4" w:space="0" w:color="auto"/>
              <w:bottom w:val="single" w:sz="4" w:space="0" w:color="auto"/>
              <w:right w:val="single" w:sz="4" w:space="0" w:color="auto"/>
            </w:tcBorders>
          </w:tcPr>
          <w:p w:rsidR="0074774D" w:rsidRDefault="002F7302">
            <w:pPr>
              <w:pStyle w:val="Bang"/>
            </w:pPr>
            <w:r>
              <w:t>HTTPS_UR_v0.2</w:t>
            </w:r>
          </w:p>
        </w:tc>
        <w:tc>
          <w:tcPr>
            <w:tcW w:w="858" w:type="dxa"/>
            <w:tcBorders>
              <w:top w:val="single" w:sz="4" w:space="0" w:color="auto"/>
              <w:left w:val="single" w:sz="4" w:space="0" w:color="auto"/>
              <w:bottom w:val="single" w:sz="4" w:space="0" w:color="auto"/>
              <w:right w:val="single" w:sz="4" w:space="0" w:color="auto"/>
            </w:tcBorders>
          </w:tcPr>
          <w:p w:rsidR="0074774D" w:rsidRDefault="002F7302">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2F7302">
            <w:pPr>
              <w:pStyle w:val="Bang"/>
            </w:pPr>
            <w:r>
              <w:t>Updated non-functional requirement</w:t>
            </w:r>
          </w:p>
        </w:tc>
        <w:tc>
          <w:tcPr>
            <w:tcW w:w="900" w:type="dxa"/>
            <w:tcBorders>
              <w:top w:val="single" w:sz="4" w:space="0" w:color="auto"/>
              <w:left w:val="single" w:sz="4" w:space="0" w:color="auto"/>
              <w:bottom w:val="single" w:sz="4" w:space="0" w:color="auto"/>
              <w:right w:val="single" w:sz="4" w:space="0" w:color="auto"/>
            </w:tcBorders>
          </w:tcPr>
          <w:p w:rsidR="0074774D" w:rsidRDefault="002F7302">
            <w:pPr>
              <w:pStyle w:val="Bang"/>
            </w:pPr>
            <w:r>
              <w:t>V0.2</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425B38">
        <w:t>T</w:t>
      </w:r>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0D189C">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0D189C">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10"/>
          <w:footerReference w:type="default" r:id="rId11"/>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345960372"/>
      <w:bookmarkStart w:id="4" w:name="_Toc446234547"/>
      <w:bookmarkStart w:id="5" w:name="_Toc467738720"/>
      <w:bookmarkStart w:id="6" w:name="_Toc499640208"/>
      <w:bookmarkStart w:id="7" w:name="_Toc463083793"/>
      <w:bookmarkStart w:id="8" w:name="_Toc465677963"/>
      <w:bookmarkStart w:id="9" w:name="_Toc467738735"/>
      <w:bookmarkEnd w:id="0"/>
      <w:bookmarkEnd w:id="1"/>
      <w:r>
        <w:lastRenderedPageBreak/>
        <w:t>INTRODUCTION</w:t>
      </w:r>
      <w:bookmarkEnd w:id="2"/>
      <w:r w:rsidR="00EF00A5">
        <w:t xml:space="preserve"> </w:t>
      </w:r>
      <w:bookmarkEnd w:id="3"/>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bookmarkStart w:id="10" w:name="_GoBack"/>
      <w:bookmarkEnd w:id="10"/>
    </w:p>
    <w:p w:rsidR="0074774D" w:rsidRDefault="0074774D">
      <w:pPr>
        <w:pStyle w:val="Heading2"/>
      </w:pPr>
      <w:bookmarkStart w:id="11" w:name="_Toc484338387"/>
      <w:bookmarkStart w:id="12" w:name="_Toc484831306"/>
      <w:bookmarkStart w:id="13" w:name="_Toc502027839"/>
      <w:bookmarkStart w:id="14" w:name="_Toc345960373"/>
      <w:r>
        <w:t>Purpose</w:t>
      </w:r>
      <w:bookmarkEnd w:id="11"/>
      <w:bookmarkEnd w:id="12"/>
      <w:bookmarkEnd w:id="13"/>
      <w:bookmarkEnd w:id="14"/>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w:t>
      </w:r>
      <w:r w:rsidR="000D1AC6">
        <w:t>communication</w:t>
      </w:r>
      <w:r w:rsidR="00C54788">
        <w:t xml:space="preserve">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5" w:name="_Toc484338388"/>
      <w:bookmarkStart w:id="16" w:name="_Toc484831307"/>
      <w:bookmarkStart w:id="17" w:name="_Toc502027840"/>
      <w:bookmarkStart w:id="18" w:name="_Toc345960374"/>
      <w:r>
        <w:t>Scope</w:t>
      </w:r>
      <w:bookmarkEnd w:id="15"/>
      <w:bookmarkEnd w:id="16"/>
      <w:bookmarkEnd w:id="17"/>
      <w:bookmarkEnd w:id="18"/>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9" w:name="_Toc484338389"/>
      <w:bookmarkStart w:id="20" w:name="_Toc484831308"/>
      <w:bookmarkStart w:id="21" w:name="_Toc502027841"/>
      <w:bookmarkStart w:id="22" w:name="_Toc345960375"/>
      <w:r>
        <w:lastRenderedPageBreak/>
        <w:t>Definitions, acronyms and abbreviations</w:t>
      </w:r>
      <w:bookmarkEnd w:id="19"/>
      <w:bookmarkEnd w:id="20"/>
      <w:bookmarkEnd w:id="21"/>
      <w:bookmarkEnd w:id="22"/>
    </w:p>
    <w:p w:rsidR="0074774D" w:rsidRDefault="0074774D">
      <w:pPr>
        <w:pStyle w:val="Heading2"/>
      </w:pPr>
      <w:bookmarkStart w:id="23" w:name="_Toc484338390"/>
      <w:bookmarkStart w:id="24" w:name="_Toc484831309"/>
      <w:bookmarkStart w:id="25" w:name="_Toc502027842"/>
      <w:bookmarkStart w:id="26" w:name="_Toc345960376"/>
      <w:r>
        <w:t>References</w:t>
      </w:r>
      <w:bookmarkEnd w:id="23"/>
      <w:bookmarkEnd w:id="24"/>
      <w:bookmarkEnd w:id="25"/>
      <w:bookmarkEnd w:id="26"/>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7" w:name="_Toc484338391"/>
      <w:bookmarkStart w:id="28" w:name="_Toc484831310"/>
      <w:bookmarkStart w:id="29" w:name="_Toc502027843"/>
      <w:bookmarkStart w:id="30" w:name="_Toc345960377"/>
      <w:r>
        <w:t>Overview</w:t>
      </w:r>
      <w:bookmarkEnd w:id="27"/>
      <w:bookmarkEnd w:id="28"/>
      <w:bookmarkEnd w:id="29"/>
      <w:bookmarkEnd w:id="30"/>
    </w:p>
    <w:p w:rsidR="002D321C" w:rsidRDefault="002D321C">
      <w:r>
        <w:t xml:space="preserve">This document </w:t>
      </w:r>
      <w:r w:rsidR="00A360F1">
        <w:t xml:space="preserve">will introduce functional and non-functional requirement of the application includes functionality, usability, </w:t>
      </w:r>
      <w:r w:rsidR="000D1AC6">
        <w:t>reliably</w:t>
      </w:r>
      <w:r w:rsidR="00A360F1">
        <w:t>, performance, s</w:t>
      </w:r>
      <w:r w:rsidR="00561D9E">
        <w:t>u</w:t>
      </w:r>
      <w:r w:rsidR="00A360F1">
        <w:t>pportability, business rules and regulations, technology rules and limitation</w:t>
      </w:r>
      <w:r w:rsidR="00561D9E">
        <w:t>s</w:t>
      </w:r>
      <w:r w:rsidR="00A360F1">
        <w:t>.</w:t>
      </w:r>
    </w:p>
    <w:p w:rsidR="00A360F1" w:rsidRDefault="000D1AC6" w:rsidP="00A360F1">
      <w:pPr>
        <w:pStyle w:val="ListParagraph"/>
        <w:numPr>
          <w:ilvl w:val="0"/>
          <w:numId w:val="7"/>
        </w:numPr>
      </w:pPr>
      <w:r>
        <w:t>Functionality</w:t>
      </w:r>
      <w:r w:rsidR="00A360F1">
        <w:t xml:space="preserve">: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1" w:name="Functionality"/>
      <w:bookmarkStart w:id="32" w:name="_Toc484831311"/>
      <w:bookmarkStart w:id="33" w:name="_Toc502027844"/>
      <w:bookmarkStart w:id="34" w:name="_Toc345960378"/>
      <w:bookmarkEnd w:id="31"/>
      <w:r>
        <w:lastRenderedPageBreak/>
        <w:t>FUNCTIONALITY</w:t>
      </w:r>
      <w:bookmarkEnd w:id="32"/>
      <w:bookmarkEnd w:id="33"/>
      <w:bookmarkEnd w:id="34"/>
    </w:p>
    <w:p w:rsidR="0074774D" w:rsidRDefault="001972AF">
      <w:pPr>
        <w:pStyle w:val="Heading2"/>
      </w:pPr>
      <w:bookmarkStart w:id="35" w:name="_Toc345960379"/>
      <w:r>
        <w:t>Give Ho Chi Minh tourist information</w:t>
      </w:r>
      <w:bookmarkEnd w:id="35"/>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6" w:name="_Toc345960380"/>
      <w:r>
        <w:t>Recommend these topics related which user reading</w:t>
      </w:r>
      <w:bookmarkEnd w:id="36"/>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7" w:name="_Toc345960381"/>
      <w:r>
        <w:t xml:space="preserve">Play </w:t>
      </w:r>
      <w:r w:rsidR="007A4A11">
        <w:t xml:space="preserve">sound of </w:t>
      </w:r>
      <w:r w:rsidR="005E3A3B">
        <w:t xml:space="preserve">Vietnamese communication </w:t>
      </w:r>
      <w:r w:rsidR="007A4A11">
        <w:t>sentences</w:t>
      </w:r>
      <w:bookmarkEnd w:id="37"/>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8" w:name="_Toc345960382"/>
      <w:r>
        <w:t xml:space="preserve">Search </w:t>
      </w:r>
      <w:r w:rsidR="00A5254C">
        <w:t>information</w:t>
      </w:r>
      <w:r>
        <w:t xml:space="preserve"> and sentences by keyword</w:t>
      </w:r>
      <w:bookmarkEnd w:id="38"/>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9" w:name="_Toc502027846"/>
      <w:bookmarkStart w:id="40" w:name="_Toc345960383"/>
      <w:r>
        <w:lastRenderedPageBreak/>
        <w:t>USABILITY</w:t>
      </w:r>
      <w:bookmarkEnd w:id="39"/>
      <w:bookmarkEnd w:id="40"/>
    </w:p>
    <w:p w:rsidR="0074774D" w:rsidRDefault="008A63C8">
      <w:pPr>
        <w:pStyle w:val="Heading2"/>
      </w:pPr>
      <w:bookmarkStart w:id="41" w:name="_Toc345960384"/>
      <w:r>
        <w:t>Fixed all touch screen</w:t>
      </w:r>
      <w:r w:rsidR="00E7318C">
        <w:t>s</w:t>
      </w:r>
      <w:r>
        <w:t xml:space="preserve"> in smartphone and tablet from 3.5 inches to 10.1 inches</w:t>
      </w:r>
      <w:bookmarkEnd w:id="41"/>
      <w:r>
        <w:t xml:space="preserve"> </w:t>
      </w:r>
    </w:p>
    <w:p w:rsidR="0074774D" w:rsidRDefault="008A63C8">
      <w:pPr>
        <w:pStyle w:val="BodyTextIndent"/>
      </w:pPr>
      <w:r>
        <w:t xml:space="preserve">This application is designed by layout so it can fix many kinds of touch sreen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4" w:name="_Toc502027848"/>
      <w:bookmarkStart w:id="45" w:name="_Toc345960387"/>
      <w:r>
        <w:lastRenderedPageBreak/>
        <w:t>REABILITY</w:t>
      </w:r>
      <w:bookmarkEnd w:id="44"/>
      <w:bookmarkEnd w:id="45"/>
    </w:p>
    <w:p w:rsidR="0074774D" w:rsidRDefault="002F7302">
      <w:pPr>
        <w:pStyle w:val="Heading2"/>
      </w:pPr>
      <w:r>
        <w:t>Reliable information</w:t>
      </w:r>
    </w:p>
    <w:p w:rsidR="0074774D" w:rsidRDefault="002E7A9C">
      <w:r>
        <w:t>The application content gets from Lonely Planet book. This is the most famous book writing about Ho Chi Minh City tourism.</w:t>
      </w:r>
    </w:p>
    <w:p w:rsidR="00EF00A5" w:rsidRDefault="00EF00A5"/>
    <w:p w:rsidR="0074774D" w:rsidRDefault="0074774D">
      <w:pPr>
        <w:pStyle w:val="Heading1"/>
      </w:pPr>
      <w:bookmarkStart w:id="46" w:name="_Toc502027850"/>
      <w:bookmarkStart w:id="47" w:name="_Toc345960389"/>
      <w:r>
        <w:lastRenderedPageBreak/>
        <w:t>PERFOMANCE</w:t>
      </w:r>
      <w:bookmarkEnd w:id="46"/>
      <w:bookmarkEnd w:id="47"/>
    </w:p>
    <w:p w:rsidR="0074774D" w:rsidRDefault="0074774D">
      <w:pPr>
        <w:pStyle w:val="Heading2"/>
      </w:pPr>
      <w:bookmarkStart w:id="48" w:name="_Toc484831318"/>
      <w:bookmarkStart w:id="49" w:name="_Toc502027851"/>
      <w:bookmarkStart w:id="50" w:name="_Toc34596039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345960391"/>
      <w:r>
        <w:lastRenderedPageBreak/>
        <w:t>SUPPORTABILITY</w:t>
      </w:r>
      <w:bookmarkEnd w:id="51"/>
      <w:bookmarkEnd w:id="52"/>
    </w:p>
    <w:p w:rsidR="0074774D" w:rsidRDefault="0074774D">
      <w:pPr>
        <w:pStyle w:val="Heading2"/>
      </w:pPr>
      <w:bookmarkStart w:id="53" w:name="_Toc484831320"/>
      <w:bookmarkStart w:id="54" w:name="_Toc502027853"/>
      <w:bookmarkStart w:id="55" w:name="_Toc34596039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34596039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34596039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34596039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34596039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4"/>
      <w:bookmarkEnd w:id="5"/>
      <w:bookmarkEnd w:id="6"/>
      <w:bookmarkEnd w:id="7"/>
      <w:bookmarkEnd w:id="8"/>
      <w:bookmarkEnd w:id="9"/>
      <w:r>
        <w:t>&gt;</w:t>
      </w:r>
    </w:p>
    <w:sectPr w:rsidR="0074774D">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89C" w:rsidRDefault="000D189C">
      <w:pPr>
        <w:spacing w:before="0" w:line="240" w:lineRule="auto"/>
      </w:pPr>
      <w:r>
        <w:separator/>
      </w:r>
    </w:p>
  </w:endnote>
  <w:endnote w:type="continuationSeparator" w:id="0">
    <w:p w:rsidR="000D189C" w:rsidRDefault="000D18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Footer"/>
    </w:pPr>
    <w:r>
      <w:t>06ae-BM/PM/HDCV/FSOFT v1/1</w:t>
    </w:r>
    <w:r>
      <w:tab/>
      <w:t xml:space="preserve">                                                                                            </w:t>
    </w:r>
    <w:r>
      <w:rPr>
        <w:rStyle w:val="PageNumber"/>
      </w:rPr>
      <w:fldChar w:fldCharType="begin"/>
    </w:r>
    <w:r>
      <w:rPr>
        <w:rStyle w:val="PageNumber"/>
      </w:rPr>
      <w:instrText xml:space="preserve"> PAGE </w:instrText>
    </w:r>
    <w:r>
      <w:rPr>
        <w:rStyle w:val="PageNumber"/>
      </w:rPr>
      <w:fldChar w:fldCharType="separate"/>
    </w:r>
    <w:r w:rsidR="007A7463">
      <w:rPr>
        <w:rStyle w:val="PageNumber"/>
        <w:noProof/>
      </w:rPr>
      <w:t>7</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A7463">
      <w:rPr>
        <w:rStyle w:val="PageNumber"/>
        <w:noProof/>
      </w:rPr>
      <w:t>13</w:t>
    </w:r>
    <w:r>
      <w:rPr>
        <w:rStyle w:val="PageNumber"/>
      </w:rPr>
      <w:fldChar w:fldCharType="end"/>
    </w:r>
  </w:p>
  <w:p w:rsidR="00AD50FC" w:rsidRDefault="00AD5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89C" w:rsidRDefault="000D189C">
      <w:pPr>
        <w:spacing w:before="0" w:line="240" w:lineRule="auto"/>
      </w:pPr>
      <w:r>
        <w:separator/>
      </w:r>
    </w:p>
  </w:footnote>
  <w:footnote w:type="continuationSeparator" w:id="0">
    <w:p w:rsidR="000D189C" w:rsidRDefault="000D189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w:t>
    </w:r>
    <w:r w:rsidR="00914DFF">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w:t>
    </w:r>
    <w:r w:rsidR="001A3CE2">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C0E08"/>
    <w:rsid w:val="000C4F12"/>
    <w:rsid w:val="000D189C"/>
    <w:rsid w:val="000D1AC6"/>
    <w:rsid w:val="00106BA0"/>
    <w:rsid w:val="00114922"/>
    <w:rsid w:val="00185F65"/>
    <w:rsid w:val="001972AF"/>
    <w:rsid w:val="001A3CE2"/>
    <w:rsid w:val="001F3F45"/>
    <w:rsid w:val="00212437"/>
    <w:rsid w:val="00233F9A"/>
    <w:rsid w:val="0029713A"/>
    <w:rsid w:val="002C72D9"/>
    <w:rsid w:val="002D321C"/>
    <w:rsid w:val="002E7A9C"/>
    <w:rsid w:val="002F3266"/>
    <w:rsid w:val="002F7302"/>
    <w:rsid w:val="0030065C"/>
    <w:rsid w:val="003A0211"/>
    <w:rsid w:val="003B0607"/>
    <w:rsid w:val="003D5149"/>
    <w:rsid w:val="003E0E71"/>
    <w:rsid w:val="003F0418"/>
    <w:rsid w:val="004127F4"/>
    <w:rsid w:val="00423A1D"/>
    <w:rsid w:val="00425B38"/>
    <w:rsid w:val="0045756C"/>
    <w:rsid w:val="00497D57"/>
    <w:rsid w:val="004B0D9F"/>
    <w:rsid w:val="004C6756"/>
    <w:rsid w:val="005127AE"/>
    <w:rsid w:val="005144AC"/>
    <w:rsid w:val="00561D9E"/>
    <w:rsid w:val="005776A6"/>
    <w:rsid w:val="005C0013"/>
    <w:rsid w:val="005E3A3B"/>
    <w:rsid w:val="00655434"/>
    <w:rsid w:val="0066797C"/>
    <w:rsid w:val="006B1165"/>
    <w:rsid w:val="0072638E"/>
    <w:rsid w:val="007349FE"/>
    <w:rsid w:val="0074774D"/>
    <w:rsid w:val="007539FA"/>
    <w:rsid w:val="00781447"/>
    <w:rsid w:val="007A4A11"/>
    <w:rsid w:val="007A7463"/>
    <w:rsid w:val="007D46B4"/>
    <w:rsid w:val="007E3C1F"/>
    <w:rsid w:val="00826FCE"/>
    <w:rsid w:val="008A63C8"/>
    <w:rsid w:val="008B6C0C"/>
    <w:rsid w:val="00914DFF"/>
    <w:rsid w:val="00991BF5"/>
    <w:rsid w:val="009A3072"/>
    <w:rsid w:val="00A026A4"/>
    <w:rsid w:val="00A360F1"/>
    <w:rsid w:val="00A46A84"/>
    <w:rsid w:val="00A5254C"/>
    <w:rsid w:val="00AD50FC"/>
    <w:rsid w:val="00B53796"/>
    <w:rsid w:val="00B804A4"/>
    <w:rsid w:val="00BA0048"/>
    <w:rsid w:val="00BA7B1B"/>
    <w:rsid w:val="00BB2049"/>
    <w:rsid w:val="00BC41F1"/>
    <w:rsid w:val="00BD3357"/>
    <w:rsid w:val="00BF2333"/>
    <w:rsid w:val="00C54788"/>
    <w:rsid w:val="00C70BAE"/>
    <w:rsid w:val="00CA5DB9"/>
    <w:rsid w:val="00D014F4"/>
    <w:rsid w:val="00D329A7"/>
    <w:rsid w:val="00D32C84"/>
    <w:rsid w:val="00D44E4A"/>
    <w:rsid w:val="00D74AC3"/>
    <w:rsid w:val="00D832F7"/>
    <w:rsid w:val="00DD15F6"/>
    <w:rsid w:val="00DE0EB7"/>
    <w:rsid w:val="00E145EC"/>
    <w:rsid w:val="00E20B56"/>
    <w:rsid w:val="00E24D64"/>
    <w:rsid w:val="00E50D3C"/>
    <w:rsid w:val="00E51903"/>
    <w:rsid w:val="00E6670E"/>
    <w:rsid w:val="00E7318C"/>
    <w:rsid w:val="00E9751F"/>
    <w:rsid w:val="00EE5DD5"/>
    <w:rsid w:val="00EF00A5"/>
    <w:rsid w:val="00EF29C2"/>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1A06B-1DC6-4F03-8770-738405A8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57</TotalTime>
  <Pages>13</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8330</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10</cp:revision>
  <cp:lastPrinted>2005-09-26T11:27:00Z</cp:lastPrinted>
  <dcterms:created xsi:type="dcterms:W3CDTF">2013-01-14T14:02:00Z</dcterms:created>
  <dcterms:modified xsi:type="dcterms:W3CDTF">2013-01-15T01:57:00Z</dcterms:modified>
  <cp:category>Template</cp:category>
</cp:coreProperties>
</file>